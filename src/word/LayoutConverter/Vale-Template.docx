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20" w:type="dxa"/>
        <w:tblInd w:w="-5" w:type="dxa"/>
        <w:tblLook w:val="04A0" w:firstRow="1" w:lastRow="0" w:firstColumn="1" w:lastColumn="0" w:noHBand="0" w:noVBand="1"/>
      </w:tblPr>
      <w:tblGrid>
        <w:gridCol w:w="849"/>
        <w:gridCol w:w="565"/>
        <w:gridCol w:w="283"/>
        <w:gridCol w:w="1555"/>
        <w:gridCol w:w="2121"/>
        <w:gridCol w:w="849"/>
        <w:gridCol w:w="849"/>
        <w:gridCol w:w="426"/>
        <w:gridCol w:w="423"/>
        <w:gridCol w:w="849"/>
        <w:gridCol w:w="1151"/>
      </w:tblGrid>
      <w:tr w:rsidR="007028B4" w14:paraId="1738CBED" w14:textId="77777777" w:rsidTr="007028B4">
        <w:trPr>
          <w:trHeight w:hRule="exact" w:val="369"/>
        </w:trPr>
        <w:tc>
          <w:tcPr>
            <w:tcW w:w="9920" w:type="dxa"/>
            <w:gridSpan w:val="11"/>
            <w:shd w:val="clear" w:color="auto" w:fill="auto"/>
            <w:vAlign w:val="center"/>
          </w:tcPr>
          <w:p w14:paraId="6E784696" w14:textId="39E09B38" w:rsidR="007028B4" w:rsidRDefault="007028B4" w:rsidP="007028B4">
            <w:pPr>
              <w:pStyle w:val="10ptCenterBold"/>
            </w:pPr>
            <w:bookmarkStart w:id="0" w:name="_Hlk188883824"/>
            <w:bookmarkStart w:id="1" w:name="_Toc51779520"/>
            <w:bookmarkStart w:id="2" w:name="_Toc174090196"/>
            <w:bookmarkStart w:id="3" w:name="_Toc174520252"/>
            <w:bookmarkEnd w:id="0"/>
            <w:r>
              <w:t>REVISÕES</w:t>
            </w:r>
          </w:p>
        </w:tc>
      </w:tr>
      <w:tr w:rsidR="007028B4" w14:paraId="3B0B5324" w14:textId="77777777" w:rsidTr="005F411C">
        <w:trPr>
          <w:trHeight w:hRule="exact" w:val="283"/>
        </w:trPr>
        <w:tc>
          <w:tcPr>
            <w:tcW w:w="141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A0427E1" w14:textId="78AF8816" w:rsidR="007028B4" w:rsidRDefault="007028B4" w:rsidP="007028B4">
            <w:pPr>
              <w:pStyle w:val="7ptLeft"/>
            </w:pPr>
            <w:r>
              <w:t>TE: TIPO</w:t>
            </w:r>
          </w:p>
        </w:tc>
        <w:tc>
          <w:tcPr>
            <w:tcW w:w="183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ABFBA" w14:textId="2942F95D" w:rsidR="007028B4" w:rsidRDefault="007028B4" w:rsidP="007028B4">
            <w:pPr>
              <w:pStyle w:val="7ptLeft"/>
            </w:pPr>
            <w:r>
              <w:t>A- PRELIMINAR</w:t>
            </w:r>
          </w:p>
        </w:tc>
        <w:tc>
          <w:tcPr>
            <w:tcW w:w="212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A0602" w14:textId="08A82544" w:rsidR="007028B4" w:rsidRDefault="007028B4" w:rsidP="007028B4">
            <w:pPr>
              <w:pStyle w:val="7ptLeft"/>
            </w:pPr>
            <w:r>
              <w:t>C - PARA CONHECIMENTO</w:t>
            </w:r>
          </w:p>
        </w:tc>
        <w:tc>
          <w:tcPr>
            <w:tcW w:w="212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5407B" w14:textId="60102449" w:rsidR="007028B4" w:rsidRDefault="007028B4" w:rsidP="007028B4">
            <w:pPr>
              <w:pStyle w:val="7ptLeft"/>
            </w:pPr>
            <w:r>
              <w:t>E - PARA CONSTRUÇÃO</w:t>
            </w:r>
          </w:p>
        </w:tc>
        <w:tc>
          <w:tcPr>
            <w:tcW w:w="2423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190CCBD" w14:textId="30D8401E" w:rsidR="007028B4" w:rsidRDefault="007028B4" w:rsidP="007028B4">
            <w:pPr>
              <w:pStyle w:val="7ptLeft"/>
            </w:pPr>
            <w:r>
              <w:t>G - CONFORME CONSTRUÍDO</w:t>
            </w:r>
          </w:p>
        </w:tc>
      </w:tr>
      <w:tr w:rsidR="007028B4" w14:paraId="171826B0" w14:textId="77777777" w:rsidTr="005F411C">
        <w:trPr>
          <w:trHeight w:hRule="exact" w:val="283"/>
        </w:trPr>
        <w:tc>
          <w:tcPr>
            <w:tcW w:w="1414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29FCCB3" w14:textId="01049E8B" w:rsidR="007028B4" w:rsidRDefault="007028B4" w:rsidP="007028B4">
            <w:pPr>
              <w:pStyle w:val="7ptLeft"/>
            </w:pPr>
            <w:r>
              <w:t>EMISSÃO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7CC9EB" w14:textId="0965277A" w:rsidR="007028B4" w:rsidRDefault="007028B4" w:rsidP="007028B4">
            <w:pPr>
              <w:pStyle w:val="7ptLeft"/>
            </w:pPr>
            <w:r>
              <w:t>B - PARA APROVAÇÃO</w:t>
            </w: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5AFC82" w14:textId="35AA446F" w:rsidR="007028B4" w:rsidRDefault="007028B4" w:rsidP="007028B4">
            <w:pPr>
              <w:pStyle w:val="7ptLeft"/>
            </w:pPr>
            <w:r>
              <w:t>D - PARA COTAÇÃO</w:t>
            </w:r>
          </w:p>
        </w:tc>
        <w:tc>
          <w:tcPr>
            <w:tcW w:w="21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95F3A6" w14:textId="664CF177" w:rsidR="007028B4" w:rsidRDefault="007028B4" w:rsidP="007028B4">
            <w:pPr>
              <w:pStyle w:val="7ptLeft"/>
            </w:pPr>
            <w:r>
              <w:t>F - CONFORME COMPRADO</w:t>
            </w:r>
          </w:p>
        </w:tc>
        <w:tc>
          <w:tcPr>
            <w:tcW w:w="242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4D56D437" w14:textId="73208939" w:rsidR="007028B4" w:rsidRDefault="007028B4" w:rsidP="007028B4">
            <w:pPr>
              <w:pStyle w:val="7ptLeft"/>
            </w:pPr>
            <w:r>
              <w:t>H - CANCELADO</w:t>
            </w:r>
          </w:p>
        </w:tc>
      </w:tr>
      <w:tr w:rsidR="007028B4" w14:paraId="24DE6796" w14:textId="77777777" w:rsidTr="005F411C">
        <w:trPr>
          <w:trHeight w:hRule="exact" w:val="369"/>
        </w:trPr>
        <w:tc>
          <w:tcPr>
            <w:tcW w:w="849" w:type="dxa"/>
            <w:shd w:val="clear" w:color="auto" w:fill="auto"/>
            <w:vAlign w:val="center"/>
          </w:tcPr>
          <w:p w14:paraId="1490E636" w14:textId="423D571A" w:rsidR="007028B4" w:rsidRDefault="007028B4" w:rsidP="007028B4">
            <w:pPr>
              <w:pStyle w:val="12ptCenter"/>
            </w:pPr>
            <w:r>
              <w:t>Rev.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15DC68E8" w14:textId="464362FA" w:rsidR="007028B4" w:rsidRDefault="007028B4" w:rsidP="007028B4">
            <w:pPr>
              <w:pStyle w:val="12ptCenter"/>
            </w:pPr>
            <w:r>
              <w:t xml:space="preserve">TE </w:t>
            </w: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3B1441A" w14:textId="2238E531" w:rsidR="007028B4" w:rsidRDefault="007028B4" w:rsidP="007028B4">
            <w:pPr>
              <w:pStyle w:val="12ptCenter"/>
            </w:pPr>
            <w:r>
              <w:t>Descrição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028E7FA7" w14:textId="7BBD5081" w:rsidR="007028B4" w:rsidRDefault="007028B4" w:rsidP="007028B4">
            <w:pPr>
              <w:pStyle w:val="12ptCenter"/>
            </w:pPr>
            <w:r>
              <w:t>Por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2FC3D3DB" w14:textId="28C65E8C" w:rsidR="007028B4" w:rsidRDefault="007028B4" w:rsidP="007028B4">
            <w:pPr>
              <w:pStyle w:val="12ptCenter"/>
            </w:pPr>
            <w:r>
              <w:t>Ver.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06A33628" w14:textId="5D25FA19" w:rsidR="007028B4" w:rsidRDefault="007028B4" w:rsidP="007028B4">
            <w:pPr>
              <w:pStyle w:val="12ptCenter"/>
            </w:pPr>
            <w:r>
              <w:t>Apr.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3E614C7C" w14:textId="14F877BD" w:rsidR="007028B4" w:rsidRDefault="007028B4" w:rsidP="007028B4">
            <w:pPr>
              <w:pStyle w:val="12ptCenter"/>
            </w:pPr>
            <w:r>
              <w:t>Aut.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5C0147A" w14:textId="1B163B4B" w:rsidR="007028B4" w:rsidRDefault="007028B4" w:rsidP="007028B4">
            <w:pPr>
              <w:pStyle w:val="12ptCenter"/>
            </w:pPr>
            <w:r>
              <w:t>Data</w:t>
            </w:r>
          </w:p>
        </w:tc>
      </w:tr>
      <w:tr w:rsidR="00785A5E" w14:paraId="5AD3F801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338A21D" w14:textId="53A00F45" w:rsidR="00785A5E" w:rsidRDefault="00785A5E" w:rsidP="00785A5E">
            <w:pPr>
              <w:pStyle w:val="12ptCenter"/>
            </w:pPr>
            <w:r>
              <w:t>A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2EAFE3FD" w14:textId="3E76BCDB" w:rsidR="00785A5E" w:rsidRDefault="00785A5E" w:rsidP="00785A5E">
            <w:pPr>
              <w:pStyle w:val="12ptCenter"/>
            </w:pPr>
            <w:r>
              <w:t>B</w:t>
            </w: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2CCA3642" w14:textId="6C3801E3" w:rsidR="00785A5E" w:rsidRDefault="00785A5E" w:rsidP="00785A5E">
            <w:pPr>
              <w:pStyle w:val="TabelaVALE"/>
            </w:pPr>
            <w:r>
              <w:t>EMISSÃO INICIAL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490482F" w14:textId="3BAD439F" w:rsidR="00785A5E" w:rsidRDefault="00785A5E" w:rsidP="00785A5E">
            <w:pPr>
              <w:pStyle w:val="12ptCenter"/>
            </w:pPr>
            <w:r>
              <w:t>VLA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0E2E147C" w14:textId="010802CE" w:rsidR="00785A5E" w:rsidRDefault="00785A5E" w:rsidP="00785A5E">
            <w:pPr>
              <w:pStyle w:val="12ptCenter"/>
            </w:pPr>
            <w:r>
              <w:t>DBO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18D4919F" w14:textId="2B605CB9" w:rsidR="00785A5E" w:rsidRDefault="00785A5E" w:rsidP="00785A5E">
            <w:pPr>
              <w:pStyle w:val="12ptCenter"/>
            </w:pPr>
            <w:r>
              <w:t>SPP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2DE3398F" w14:textId="2AD1EE6A" w:rsidR="00785A5E" w:rsidRDefault="00785A5E" w:rsidP="00785A5E">
            <w:pPr>
              <w:pStyle w:val="12ptCenter"/>
            </w:pPr>
            <w:r>
              <w:t>PHS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123F0A7" w14:textId="253546CC" w:rsidR="00785A5E" w:rsidRDefault="00785A5E" w:rsidP="00785A5E">
            <w:pPr>
              <w:pStyle w:val="12ptCenter"/>
            </w:pPr>
            <w:r>
              <w:t>2</w:t>
            </w:r>
            <w:r w:rsidR="004267E3">
              <w:t>8</w:t>
            </w:r>
            <w:r>
              <w:t>/08/24</w:t>
            </w:r>
          </w:p>
        </w:tc>
      </w:tr>
      <w:tr w:rsidR="005F411C" w14:paraId="0929BDE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10DE2731" w14:textId="133D8FAE" w:rsidR="005F411C" w:rsidRDefault="005F411C" w:rsidP="005F411C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3592462A" w14:textId="2A4AD0EB" w:rsidR="005F411C" w:rsidRDefault="005F411C" w:rsidP="005F411C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79A780C" w14:textId="0DB31575" w:rsidR="005F411C" w:rsidRDefault="005F411C" w:rsidP="005F411C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BFC4672" w14:textId="6205A5B6" w:rsidR="005F411C" w:rsidRDefault="005F411C" w:rsidP="005F411C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8272DF9" w14:textId="66C9AD2E" w:rsidR="005F411C" w:rsidRDefault="005F411C" w:rsidP="005F411C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421B89E4" w14:textId="6171D372" w:rsidR="005F411C" w:rsidRDefault="005F411C" w:rsidP="005F411C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585C0E7" w14:textId="2D5643BF" w:rsidR="005F411C" w:rsidRDefault="005F411C" w:rsidP="005F411C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674625EC" w14:textId="0E7EB0EE" w:rsidR="005F411C" w:rsidRDefault="005F411C" w:rsidP="005F411C">
            <w:pPr>
              <w:pStyle w:val="12ptCenter"/>
            </w:pPr>
          </w:p>
        </w:tc>
      </w:tr>
      <w:tr w:rsidR="004A706D" w14:paraId="135D63BB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1681C38" w14:textId="65F0596E" w:rsidR="004A706D" w:rsidRDefault="004A706D" w:rsidP="004A706D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320F5222" w14:textId="1E02A13D" w:rsidR="004A706D" w:rsidRDefault="004A706D" w:rsidP="004A706D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10CEA843" w14:textId="4476D628" w:rsidR="004A706D" w:rsidRDefault="004A706D" w:rsidP="004A706D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319D7DF" w14:textId="0B0E73A2" w:rsidR="004A706D" w:rsidRDefault="004A706D" w:rsidP="004A706D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17B756D" w14:textId="643CC996" w:rsidR="004A706D" w:rsidRDefault="004A706D" w:rsidP="004A706D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854DAA0" w14:textId="40144235" w:rsidR="004A706D" w:rsidRDefault="004A706D" w:rsidP="004A706D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A53E1B3" w14:textId="7A2A33DB" w:rsidR="004A706D" w:rsidRDefault="004A706D" w:rsidP="004A706D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F0664FF" w14:textId="3BBDC48D" w:rsidR="004A706D" w:rsidRDefault="004A706D" w:rsidP="004A706D">
            <w:pPr>
              <w:pStyle w:val="12ptCenter"/>
            </w:pPr>
          </w:p>
        </w:tc>
      </w:tr>
      <w:tr w:rsidR="001467B7" w14:paraId="31801DBC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0C7AF4A" w14:textId="127DFA00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079C5FC3" w14:textId="1130A6DC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15125FF6" w14:textId="06EEC60D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CF80E1C" w14:textId="3E5CBDEB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3423108" w14:textId="61ACD463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D5FF4DF" w14:textId="4F6B47C3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541D73E" w14:textId="343AD0DC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9EB4342" w14:textId="50A3BA9C" w:rsidR="001467B7" w:rsidRDefault="001467B7" w:rsidP="001467B7">
            <w:pPr>
              <w:pStyle w:val="12ptCenter"/>
              <w:jc w:val="left"/>
            </w:pPr>
          </w:p>
        </w:tc>
      </w:tr>
      <w:tr w:rsidR="001467B7" w14:paraId="1BEBA34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1B017836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226D6AF6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5AAD33CF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1A9813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ECFD05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579330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5A7C367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00005D0" w14:textId="77777777" w:rsidR="001467B7" w:rsidRDefault="001467B7" w:rsidP="001467B7">
            <w:pPr>
              <w:pStyle w:val="12ptCenter"/>
            </w:pPr>
          </w:p>
        </w:tc>
      </w:tr>
      <w:tr w:rsidR="001467B7" w14:paraId="35F5BA97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39E4974B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118CE31A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64F12187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1A0240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7927D7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59E48AD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FAFF616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C806D82" w14:textId="77777777" w:rsidR="001467B7" w:rsidRDefault="001467B7" w:rsidP="001467B7">
            <w:pPr>
              <w:pStyle w:val="12ptCenter"/>
            </w:pPr>
          </w:p>
        </w:tc>
      </w:tr>
      <w:tr w:rsidR="001467B7" w14:paraId="622EF05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F040CB2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967DA56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302FEEA2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9E28B1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2FE4A0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306A6DC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E02E5A0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0302602" w14:textId="77777777" w:rsidR="001467B7" w:rsidRDefault="001467B7" w:rsidP="001467B7">
            <w:pPr>
              <w:pStyle w:val="12ptCenter"/>
            </w:pPr>
          </w:p>
        </w:tc>
      </w:tr>
      <w:tr w:rsidR="001467B7" w14:paraId="4E6E86B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3DC83797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50975D8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16FABF15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C81336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39E387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17E9B1C2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7B5528AE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D0686D0" w14:textId="77777777" w:rsidR="001467B7" w:rsidRDefault="001467B7" w:rsidP="001467B7">
            <w:pPr>
              <w:pStyle w:val="12ptCenter"/>
            </w:pPr>
          </w:p>
        </w:tc>
      </w:tr>
      <w:tr w:rsidR="001467B7" w14:paraId="2FC40750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134152C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61CECE9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5EB97BC3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CCDDA5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03DB75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AAF2A8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CFF06B5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3EB13827" w14:textId="77777777" w:rsidR="001467B7" w:rsidRDefault="001467B7" w:rsidP="001467B7">
            <w:pPr>
              <w:pStyle w:val="12ptCenter"/>
            </w:pPr>
          </w:p>
        </w:tc>
      </w:tr>
      <w:tr w:rsidR="001467B7" w14:paraId="7BE6A2F8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E59450F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11BAFE62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DBDB657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208FF0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E2D483A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1A389CE3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8E76358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2FDAE742" w14:textId="77777777" w:rsidR="001467B7" w:rsidRDefault="001467B7" w:rsidP="001467B7">
            <w:pPr>
              <w:pStyle w:val="12ptCenter"/>
            </w:pPr>
          </w:p>
        </w:tc>
      </w:tr>
      <w:tr w:rsidR="001467B7" w14:paraId="1BC34D63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5A06F5AF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580C2280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64945FDD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B2E998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5C557C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EC5C89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4ADD58D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0BE643CA" w14:textId="77777777" w:rsidR="001467B7" w:rsidRDefault="001467B7" w:rsidP="001467B7">
            <w:pPr>
              <w:pStyle w:val="12ptCenter"/>
            </w:pPr>
          </w:p>
        </w:tc>
      </w:tr>
      <w:tr w:rsidR="001467B7" w14:paraId="2C6BDA51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E7CA0DD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7E340636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2CDF5435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EAE423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E2EB3A2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70AE3985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6E1A431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964D5D2" w14:textId="77777777" w:rsidR="001467B7" w:rsidRDefault="001467B7" w:rsidP="001467B7">
            <w:pPr>
              <w:pStyle w:val="12ptCenter"/>
            </w:pPr>
          </w:p>
        </w:tc>
      </w:tr>
      <w:tr w:rsidR="001467B7" w14:paraId="27FFEC07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40A3272C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4E22A357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21E13113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7247207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C37655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4386D0F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3BCD534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E4C164A" w14:textId="77777777" w:rsidR="001467B7" w:rsidRDefault="001467B7" w:rsidP="001467B7">
            <w:pPr>
              <w:pStyle w:val="12ptCenter"/>
            </w:pPr>
          </w:p>
        </w:tc>
      </w:tr>
      <w:tr w:rsidR="001467B7" w14:paraId="1E9DFBE5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00E8589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6825AD10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086D25EB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E545973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4F869A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8F9A2C1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BE5885A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FACAE0C" w14:textId="77777777" w:rsidR="001467B7" w:rsidRDefault="001467B7" w:rsidP="001467B7">
            <w:pPr>
              <w:pStyle w:val="12ptCenter"/>
            </w:pPr>
          </w:p>
        </w:tc>
      </w:tr>
      <w:tr w:rsidR="001467B7" w14:paraId="20D79E0E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2DD54BA5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6AC3CF68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74F8BA25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50A16D4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F1A8061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66BC005F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55673585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737D1691" w14:textId="77777777" w:rsidR="001467B7" w:rsidRDefault="001467B7" w:rsidP="001467B7">
            <w:pPr>
              <w:pStyle w:val="12ptCenter"/>
            </w:pPr>
          </w:p>
        </w:tc>
      </w:tr>
      <w:tr w:rsidR="001467B7" w14:paraId="69C1DD99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AD74FCA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011C9D8D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41D4E14C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ED3E77F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264ABA2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2B193E0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26DFDD2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0AF2240" w14:textId="77777777" w:rsidR="001467B7" w:rsidRDefault="001467B7" w:rsidP="001467B7">
            <w:pPr>
              <w:pStyle w:val="12ptCenter"/>
            </w:pPr>
          </w:p>
        </w:tc>
      </w:tr>
      <w:tr w:rsidR="001467B7" w14:paraId="5D0B0444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4D5F1A16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5478A039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32A78991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605557DD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4518B178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5F5D2FEB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150436B8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DB3FD58" w14:textId="77777777" w:rsidR="001467B7" w:rsidRDefault="001467B7" w:rsidP="001467B7">
            <w:pPr>
              <w:pStyle w:val="12ptCenter"/>
            </w:pPr>
          </w:p>
        </w:tc>
      </w:tr>
      <w:tr w:rsidR="001467B7" w14:paraId="60D3E685" w14:textId="77777777" w:rsidTr="005F411C">
        <w:trPr>
          <w:trHeight w:hRule="exact" w:val="595"/>
        </w:trPr>
        <w:tc>
          <w:tcPr>
            <w:tcW w:w="849" w:type="dxa"/>
            <w:shd w:val="clear" w:color="auto" w:fill="auto"/>
            <w:vAlign w:val="center"/>
          </w:tcPr>
          <w:p w14:paraId="0AAF82BE" w14:textId="77777777" w:rsidR="001467B7" w:rsidRDefault="001467B7" w:rsidP="001467B7">
            <w:pPr>
              <w:pStyle w:val="12ptCenter"/>
            </w:pP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14:paraId="0A3764EE" w14:textId="77777777" w:rsidR="001467B7" w:rsidRDefault="001467B7" w:rsidP="001467B7">
            <w:pPr>
              <w:pStyle w:val="12ptCenter"/>
            </w:pPr>
          </w:p>
        </w:tc>
        <w:tc>
          <w:tcPr>
            <w:tcW w:w="3676" w:type="dxa"/>
            <w:gridSpan w:val="2"/>
            <w:shd w:val="clear" w:color="auto" w:fill="auto"/>
            <w:vAlign w:val="center"/>
          </w:tcPr>
          <w:p w14:paraId="0A27B0E4" w14:textId="77777777" w:rsidR="001467B7" w:rsidRDefault="001467B7" w:rsidP="001467B7">
            <w:pPr>
              <w:pStyle w:val="TabelaVALE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2FB9D7AC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0793A7D9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14:paraId="469AD273" w14:textId="77777777" w:rsidR="001467B7" w:rsidRDefault="001467B7" w:rsidP="001467B7">
            <w:pPr>
              <w:pStyle w:val="12ptCenter"/>
            </w:pPr>
          </w:p>
        </w:tc>
        <w:tc>
          <w:tcPr>
            <w:tcW w:w="849" w:type="dxa"/>
            <w:shd w:val="clear" w:color="auto" w:fill="auto"/>
            <w:vAlign w:val="center"/>
          </w:tcPr>
          <w:p w14:paraId="3C885C78" w14:textId="77777777" w:rsidR="001467B7" w:rsidRDefault="001467B7" w:rsidP="001467B7">
            <w:pPr>
              <w:pStyle w:val="12ptCenter"/>
            </w:pPr>
          </w:p>
        </w:tc>
        <w:tc>
          <w:tcPr>
            <w:tcW w:w="1151" w:type="dxa"/>
            <w:shd w:val="clear" w:color="auto" w:fill="auto"/>
            <w:vAlign w:val="center"/>
          </w:tcPr>
          <w:p w14:paraId="56504780" w14:textId="77777777" w:rsidR="001467B7" w:rsidRDefault="001467B7" w:rsidP="001467B7">
            <w:pPr>
              <w:pStyle w:val="12ptCenter"/>
            </w:pPr>
          </w:p>
        </w:tc>
      </w:tr>
    </w:tbl>
    <w:p w14:paraId="43A8B57D" w14:textId="77777777" w:rsidR="007028B4" w:rsidRDefault="007028B4">
      <w:pPr>
        <w:rPr>
          <w:rFonts w:ascii="Arial" w:hAnsi="Arial" w:cs="Arial"/>
          <w:b/>
          <w:caps/>
          <w:color w:val="000000"/>
          <w:sz w:val="24"/>
        </w:rPr>
      </w:pPr>
      <w:r>
        <w:br w:type="page"/>
      </w:r>
    </w:p>
    <w:p w14:paraId="5E40415C" w14:textId="77777777" w:rsidR="007028B4" w:rsidRDefault="007028B4" w:rsidP="007028B4">
      <w:pPr>
        <w:pStyle w:val="12ptCenterBoldUnderline"/>
      </w:pPr>
      <w:r>
        <w:lastRenderedPageBreak/>
        <w:t>ÍNDICE</w:t>
      </w:r>
    </w:p>
    <w:p w14:paraId="59856391" w14:textId="77777777" w:rsidR="007028B4" w:rsidRDefault="007028B4" w:rsidP="007028B4">
      <w:pPr>
        <w:pStyle w:val="12ptCenterBoldUnderline"/>
      </w:pPr>
      <w:r>
        <w:t>ITEM</w:t>
      </w:r>
      <w:r w:rsidRPr="001C58A5">
        <w:rPr>
          <w:u w:val="none"/>
        </w:rPr>
        <w:tab/>
      </w:r>
      <w:r>
        <w:t>DESCRIÇÃO</w:t>
      </w:r>
      <w:r w:rsidRPr="001C58A5">
        <w:rPr>
          <w:u w:val="none"/>
        </w:rPr>
        <w:tab/>
      </w:r>
      <w:r>
        <w:t>PÁGINA</w:t>
      </w:r>
    </w:p>
    <w:p w14:paraId="2DE8C9BB" w14:textId="5EE3E056" w:rsidR="00105624" w:rsidRDefault="007028B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r>
        <w:fldChar w:fldCharType="begin"/>
      </w:r>
      <w:r>
        <w:instrText xml:space="preserve"> TOC \o "1-2" \h </w:instrText>
      </w:r>
      <w:r>
        <w:fldChar w:fldCharType="separate"/>
      </w:r>
      <w:hyperlink w:anchor="_Toc185251963" w:history="1">
        <w:r w:rsidR="00105624" w:rsidRPr="000C532E">
          <w:rPr>
            <w:rStyle w:val="Hyperlink"/>
            <w:noProof/>
          </w:rPr>
          <w:t>1.0</w:t>
        </w:r>
        <w:r w:rsidR="0010562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105624" w:rsidRPr="000C532E">
          <w:rPr>
            <w:rStyle w:val="Hyperlink"/>
            <w:noProof/>
          </w:rPr>
          <w:t>OBJETIVO</w:t>
        </w:r>
        <w:r w:rsidR="00105624">
          <w:rPr>
            <w:noProof/>
          </w:rPr>
          <w:tab/>
        </w:r>
        <w:r w:rsidR="00105624">
          <w:rPr>
            <w:noProof/>
          </w:rPr>
          <w:fldChar w:fldCharType="begin"/>
        </w:r>
        <w:r w:rsidR="00105624">
          <w:rPr>
            <w:noProof/>
          </w:rPr>
          <w:instrText xml:space="preserve"> PAGEREF _Toc185251963 \h </w:instrText>
        </w:r>
        <w:r w:rsidR="00105624">
          <w:rPr>
            <w:noProof/>
          </w:rPr>
        </w:r>
        <w:r w:rsidR="00105624">
          <w:rPr>
            <w:noProof/>
          </w:rPr>
          <w:fldChar w:fldCharType="separate"/>
        </w:r>
        <w:r w:rsidR="00AA2791">
          <w:rPr>
            <w:noProof/>
          </w:rPr>
          <w:t>4</w:t>
        </w:r>
        <w:r w:rsidR="00105624">
          <w:rPr>
            <w:noProof/>
          </w:rPr>
          <w:fldChar w:fldCharType="end"/>
        </w:r>
      </w:hyperlink>
    </w:p>
    <w:p w14:paraId="568FC60D" w14:textId="36B6483E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4" w:history="1">
        <w:r w:rsidRPr="000C532E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ADC6A0" w14:textId="7B5CE21C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5" w:history="1">
        <w:r w:rsidRPr="000C532E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DOCUMENTOS DE REFERÊNCIA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9A9C329" w14:textId="09B91A32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6" w:history="1">
        <w:r w:rsidRPr="000C532E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CÓDIGOS E NORMAS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0B0F056" w14:textId="21F7F45D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7" w:history="1">
        <w:r w:rsidRPr="000C532E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ESCOPO DE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F00D136" w14:textId="3149AA2C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8" w:history="1">
        <w:r w:rsidRPr="000C532E">
          <w:rPr>
            <w:rStyle w:val="Hyperlink"/>
            <w:noProof/>
          </w:rPr>
          <w:t>BS-1830HH-01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D66C068" w14:textId="3F8BD520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69" w:history="1">
        <w:r w:rsidRPr="000C532E">
          <w:rPr>
            <w:rStyle w:val="Hyperlink"/>
            <w:noProof/>
          </w:rPr>
          <w:t>BA-1830HH-01@02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9F05F89" w14:textId="1C024A0B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0" w:history="1">
        <w:r w:rsidRPr="000C532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Itens Incluídos no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8DF5D8" w14:textId="74CB64B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1" w:history="1">
        <w:r w:rsidRPr="000C532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Itens a Serem Cotados Separadamente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21D2899" w14:textId="52F5E9CB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2" w:history="1">
        <w:r w:rsidRPr="000C532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Itens Excluídos do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3AB5A35" w14:textId="6ED31B69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73" w:history="1">
        <w:r w:rsidRPr="000C532E">
          <w:rPr>
            <w:rStyle w:val="Hyperlink"/>
            <w:noProof/>
          </w:rPr>
          <w:t>6.0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CARACTERÍSTICAS GERAIS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FB0A15C" w14:textId="38C06E15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4" w:history="1">
        <w:r w:rsidRPr="000C532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Condições Ambientais de Instalação e Operação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62B14CB" w14:textId="0046031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5" w:history="1">
        <w:r w:rsidRPr="000C532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Gerais de Fornecimento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DC9AFCC" w14:textId="7B58564C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6" w:history="1">
        <w:r w:rsidRPr="000C532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Técnicos Gerais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D6A0F48" w14:textId="4A597075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7" w:history="1">
        <w:r w:rsidRPr="000C532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Identificação do Equipamento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8D925D5" w14:textId="6F50AEDF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8" w:history="1">
        <w:r w:rsidRPr="000C532E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Elétricos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D8D2CC7" w14:textId="25C2824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79" w:history="1">
        <w:r w:rsidRPr="000C532E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Instrumentação e Controle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BFBA450" w14:textId="044507D1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0" w:history="1">
        <w:r w:rsidRPr="000C532E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Fundação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FDB589E" w14:textId="0BFEF38D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1" w:history="1">
        <w:r w:rsidRPr="000C532E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Proteção de Superfícies e Pintura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CE39126" w14:textId="6DA891C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2" w:history="1">
        <w:r w:rsidRPr="000C532E">
          <w:rPr>
            <w:rStyle w:val="Hyperlink"/>
            <w:noProof/>
          </w:rPr>
          <w:t>6.9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Garantia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14419ED" w14:textId="6FED512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3" w:history="1">
        <w:r w:rsidRPr="000C532E">
          <w:rPr>
            <w:rStyle w:val="Hyperlink"/>
            <w:noProof/>
          </w:rPr>
          <w:t>6.10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Embalagem e Armazenamento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CA358A4" w14:textId="26E1D94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4" w:history="1">
        <w:r w:rsidRPr="000C532E">
          <w:rPr>
            <w:rStyle w:val="Hyperlink"/>
            <w:noProof/>
          </w:rPr>
          <w:t>6.11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Inspeção e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18C4041" w14:textId="03B96BE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5" w:history="1">
        <w:r w:rsidRPr="000C532E">
          <w:rPr>
            <w:rStyle w:val="Hyperlink"/>
            <w:noProof/>
          </w:rPr>
          <w:t>6.12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Saúde e Segurança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C89CBB0" w14:textId="294D88B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6" w:history="1">
        <w:r w:rsidRPr="000C532E">
          <w:rPr>
            <w:rStyle w:val="Hyperlink"/>
            <w:noProof/>
          </w:rPr>
          <w:t>6.13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Início de Operação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D58031F" w14:textId="6E2820F6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7" w:history="1">
        <w:r w:rsidRPr="000C532E">
          <w:rPr>
            <w:rStyle w:val="Hyperlink"/>
            <w:noProof/>
          </w:rPr>
          <w:t>6.14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Assistência Técnica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47C6A1F" w14:textId="601DDC8F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8" w:history="1">
        <w:r w:rsidRPr="000C532E">
          <w:rPr>
            <w:rStyle w:val="Hyperlink"/>
            <w:noProof/>
          </w:rPr>
          <w:t>6.15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Treinamento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33FFE108" w14:textId="38B5482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89" w:history="1">
        <w:r w:rsidRPr="000C532E">
          <w:rPr>
            <w:rStyle w:val="Hyperlink"/>
            <w:noProof/>
          </w:rPr>
          <w:t>6.16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Esclarecimentos de Dúvidas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7A68CB77" w14:textId="24A292F9" w:rsidR="00105624" w:rsidRDefault="001056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185251990" w:history="1">
        <w:r w:rsidRPr="000C532E">
          <w:rPr>
            <w:rStyle w:val="Hyperlink"/>
            <w:noProof/>
          </w:rPr>
          <w:t>7.0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CARACTERÍSTICAS ESPECÍFICAS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21529316" w14:textId="21A68B34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1" w:history="1">
        <w:r w:rsidRPr="000C532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77E17A65" w14:textId="143DB2D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2" w:history="1">
        <w:r w:rsidRPr="000C532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Bombas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202178DE" w14:textId="47D44D7A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3" w:history="1">
        <w:r w:rsidRPr="000C532E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Carcaça da Bomba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3F26A002" w14:textId="2BE62F5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4" w:history="1">
        <w:r w:rsidRPr="000C532E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Rotor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47D551E1" w14:textId="2AD7AE4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5" w:history="1">
        <w:r w:rsidRPr="000C532E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Eixo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5DB306D1" w14:textId="1F2329DF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6" w:history="1">
        <w:r w:rsidRPr="000C532E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Transmissão e Acionamento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8197736" w14:textId="558D3D8B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7" w:history="1">
        <w:r w:rsidRPr="000C532E">
          <w:rPr>
            <w:rStyle w:val="Hyperlink"/>
            <w:noProof/>
          </w:rPr>
          <w:t>7.7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Sistema de Selagem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43FF330D" w14:textId="6AF55177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8" w:history="1">
        <w:r w:rsidRPr="000C532E">
          <w:rPr>
            <w:rStyle w:val="Hyperlink"/>
            <w:noProof/>
          </w:rPr>
          <w:t>7.8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Mancais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0564ACC" w14:textId="0B30DDED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1999" w:history="1">
        <w:r w:rsidRPr="000C532E">
          <w:rPr>
            <w:rStyle w:val="Hyperlink"/>
            <w:noProof/>
          </w:rPr>
          <w:t>7.9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Bocais da Carcaça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_Toc185251999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79803C1D" w14:textId="62DBBEA2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0" w:history="1">
        <w:r w:rsidRPr="000C532E">
          <w:rPr>
            <w:rStyle w:val="Hyperlink"/>
            <w:noProof/>
          </w:rPr>
          <w:t>7.10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Carga nos Bocais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478F13BB" w14:textId="19B2FDA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1" w:history="1">
        <w:r w:rsidRPr="000C532E">
          <w:rPr>
            <w:rStyle w:val="Hyperlink"/>
            <w:noProof/>
          </w:rPr>
          <w:t>7.11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Proteções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56F4B5B0" w14:textId="012E0453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2" w:history="1">
        <w:r w:rsidRPr="000C532E">
          <w:rPr>
            <w:rStyle w:val="Hyperlink"/>
            <w:noProof/>
          </w:rPr>
          <w:t>7.12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Placa de 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04EB0917" w14:textId="108264AE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3" w:history="1">
        <w:r w:rsidRPr="000C532E">
          <w:rPr>
            <w:rStyle w:val="Hyperlink"/>
            <w:noProof/>
          </w:rPr>
          <w:t>7.13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Materiais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47C87D43" w14:textId="0E03F890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4" w:history="1">
        <w:r w:rsidRPr="000C532E">
          <w:rPr>
            <w:rStyle w:val="Hyperlink"/>
            <w:noProof/>
          </w:rPr>
          <w:t>7.14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Motor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717A5F3C" w14:textId="069D8031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5" w:history="1">
        <w:r w:rsidRPr="000C532E">
          <w:rPr>
            <w:rStyle w:val="Hyperlink"/>
            <w:noProof/>
          </w:rPr>
          <w:t>7.15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Nível de Ruído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7EA47036" w14:textId="67109319" w:rsidR="00105624" w:rsidRDefault="00105624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85252006" w:history="1">
        <w:r w:rsidRPr="000C532E">
          <w:rPr>
            <w:rStyle w:val="Hyperlink"/>
            <w:noProof/>
          </w:rPr>
          <w:t>7.16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C532E">
          <w:rPr>
            <w:rStyle w:val="Hyperlink"/>
            <w:noProof/>
          </w:rPr>
          <w:t>Requisitos de Instrumentação e Controle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_Toc185252006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A2791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A92F27E" w14:textId="52896271" w:rsidR="007028B4" w:rsidRDefault="007028B4" w:rsidP="00FB7328">
      <w:r>
        <w:fldChar w:fldCharType="end"/>
      </w:r>
      <w:bookmarkStart w:id="4" w:name="_Toc174968408"/>
      <w:bookmarkEnd w:id="4"/>
      <w:r>
        <w:br w:type="page"/>
      </w:r>
      <w:bookmarkEnd w:id="1"/>
      <w:bookmarkEnd w:id="2"/>
      <w:bookmarkEnd w:id="3"/>
    </w:p>
    <w:p w14:paraId="220A24FF" w14:textId="77777777" w:rsidR="00FB7328" w:rsidRPr="00FB7328" w:rsidRDefault="00FB7328" w:rsidP="00FB7328"/>
    <w:sectPr w:rsidR="00FB7328" w:rsidRPr="00FB7328" w:rsidSect="007028B4">
      <w:headerReference w:type="default" r:id="rId11"/>
      <w:footerReference w:type="default" r:id="rId12"/>
      <w:endnotePr>
        <w:numFmt w:val="decimal"/>
      </w:endnotePr>
      <w:pgSz w:w="11907" w:h="16840" w:code="9"/>
      <w:pgMar w:top="850" w:right="567" w:bottom="567" w:left="1417" w:header="907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457D7" w14:textId="77777777" w:rsidR="00D77B42" w:rsidRDefault="00D77B42">
      <w:pPr>
        <w:spacing w:line="20" w:lineRule="exact"/>
      </w:pPr>
    </w:p>
  </w:endnote>
  <w:endnote w:type="continuationSeparator" w:id="0">
    <w:p w14:paraId="000624F0" w14:textId="77777777" w:rsidR="00D77B42" w:rsidRDefault="00D77B42">
      <w:r>
        <w:t xml:space="preserve"> </w:t>
      </w:r>
    </w:p>
  </w:endnote>
  <w:endnote w:type="continuationNotice" w:id="1">
    <w:p w14:paraId="1CD58430" w14:textId="77777777" w:rsidR="00D77B42" w:rsidRDefault="00D77B4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E4E7F" w14:textId="77777777" w:rsidR="007028B4" w:rsidRDefault="007028B4" w:rsidP="007028B4">
    <w:pPr>
      <w:pStyle w:val="6ptLeft"/>
    </w:pPr>
    <w:r>
      <w:t>Anexo A_PR-E-019_Rev_6</w:t>
    </w:r>
  </w:p>
  <w:p w14:paraId="0B95BA97" w14:textId="77777777" w:rsidR="007028B4" w:rsidRDefault="007028B4" w:rsidP="007028B4">
    <w:pPr>
      <w:pStyle w:val="6ptLeft"/>
    </w:pPr>
  </w:p>
  <w:p w14:paraId="1CD82D1B" w14:textId="77777777" w:rsidR="007028B4" w:rsidRDefault="007028B4" w:rsidP="007028B4">
    <w:pPr>
      <w:pStyle w:val="6ptLeft"/>
    </w:pPr>
  </w:p>
  <w:p w14:paraId="704C3564" w14:textId="0A23DCBE" w:rsidR="007028B4" w:rsidRDefault="007028B4" w:rsidP="007028B4">
    <w:pPr>
      <w:pStyle w:val="6pt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809FD" w14:textId="77777777" w:rsidR="00D77B42" w:rsidRDefault="00D77B42">
      <w:r>
        <w:separator/>
      </w:r>
    </w:p>
  </w:footnote>
  <w:footnote w:type="continuationSeparator" w:id="0">
    <w:p w14:paraId="4CBEFE0F" w14:textId="77777777" w:rsidR="00D77B42" w:rsidRDefault="00D77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22" w:type="dxa"/>
      <w:tblLook w:val="04A0" w:firstRow="1" w:lastRow="0" w:firstColumn="1" w:lastColumn="0" w:noHBand="0" w:noVBand="1"/>
    </w:tblPr>
    <w:tblGrid>
      <w:gridCol w:w="2268"/>
      <w:gridCol w:w="1701"/>
      <w:gridCol w:w="1701"/>
      <w:gridCol w:w="3118"/>
      <w:gridCol w:w="1134"/>
    </w:tblGrid>
    <w:tr w:rsidR="007028B4" w14:paraId="095CFA70" w14:textId="77777777" w:rsidTr="007028B4">
      <w:tc>
        <w:tcPr>
          <w:tcW w:w="2268" w:type="dxa"/>
          <w:vMerge w:val="restart"/>
          <w:shd w:val="clear" w:color="auto" w:fill="auto"/>
          <w:vAlign w:val="center"/>
        </w:tcPr>
        <w:p w14:paraId="27C3F71B" w14:textId="3077642C" w:rsidR="007028B4" w:rsidRDefault="007028B4" w:rsidP="007028B4">
          <w:pPr>
            <w:pStyle w:val="8ptCenter"/>
          </w:pPr>
          <w:r>
            <w:rPr>
              <w:noProof/>
            </w:rPr>
            <w:drawing>
              <wp:inline distT="0" distB="0" distL="0" distR="0" wp14:anchorId="6F4AAA66" wp14:editId="26FE4683">
                <wp:extent cx="828675" cy="323850"/>
                <wp:effectExtent l="0" t="0" r="9525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14:paraId="23EB9316" w14:textId="55182554" w:rsidR="007028B4" w:rsidRDefault="007028B4" w:rsidP="007028B4">
          <w:pPr>
            <w:pStyle w:val="8ptCenter"/>
          </w:pPr>
          <w:r>
            <w:rPr>
              <w:noProof/>
            </w:rPr>
            <w:drawing>
              <wp:inline distT="0" distB="0" distL="0" distR="0" wp14:anchorId="1A5CE51B" wp14:editId="0EC75ADC">
                <wp:extent cx="594389" cy="594389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89" cy="59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bottom w:val="nil"/>
          </w:tcBorders>
          <w:shd w:val="clear" w:color="auto" w:fill="auto"/>
          <w:vAlign w:val="center"/>
        </w:tcPr>
        <w:p w14:paraId="1F768963" w14:textId="10F56498" w:rsidR="007028B4" w:rsidRDefault="007028B4" w:rsidP="007028B4">
          <w:pPr>
            <w:pStyle w:val="8ptCenter"/>
          </w:pPr>
          <w:r>
            <w:t>CLASSIFICAÇÃO</w:t>
          </w:r>
        </w:p>
      </w:tc>
      <w:tc>
        <w:tcPr>
          <w:tcW w:w="4252" w:type="dxa"/>
          <w:gridSpan w:val="2"/>
          <w:vMerge w:val="restart"/>
          <w:shd w:val="clear" w:color="auto" w:fill="auto"/>
          <w:vAlign w:val="center"/>
        </w:tcPr>
        <w:p w14:paraId="170098DF" w14:textId="77777777" w:rsidR="004973EC" w:rsidRDefault="004973EC" w:rsidP="007028B4">
          <w:pPr>
            <w:pStyle w:val="11ptCenterBold"/>
          </w:pPr>
          <w:r w:rsidRPr="004973EC">
            <w:t>BOMBEAMENTO DE ULTRAFINOS DE FABRICA - AREA 08</w:t>
          </w:r>
        </w:p>
        <w:p w14:paraId="7B265A23" w14:textId="7F5FBDC8" w:rsidR="007028B4" w:rsidRDefault="004973EC" w:rsidP="007028B4">
          <w:pPr>
            <w:pStyle w:val="11ptCenterBold"/>
          </w:pPr>
          <w:r w:rsidRPr="004973EC">
            <w:t>S-1955-08</w:t>
          </w:r>
        </w:p>
      </w:tc>
    </w:tr>
    <w:tr w:rsidR="007028B4" w14:paraId="27D458A0" w14:textId="77777777" w:rsidTr="007028B4">
      <w:tc>
        <w:tcPr>
          <w:tcW w:w="2268" w:type="dxa"/>
          <w:vMerge/>
          <w:shd w:val="clear" w:color="auto" w:fill="auto"/>
          <w:vAlign w:val="center"/>
        </w:tcPr>
        <w:p w14:paraId="4F0048C5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14:paraId="58F47C3D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1701" w:type="dxa"/>
          <w:tcBorders>
            <w:top w:val="nil"/>
          </w:tcBorders>
          <w:shd w:val="clear" w:color="auto" w:fill="auto"/>
          <w:vAlign w:val="center"/>
        </w:tcPr>
        <w:p w14:paraId="364F25B9" w14:textId="3120D750" w:rsidR="007028B4" w:rsidRDefault="007028B4" w:rsidP="007028B4">
          <w:pPr>
            <w:pStyle w:val="10ptCenterBold"/>
          </w:pPr>
          <w:r>
            <w:t>RESTRITA</w:t>
          </w:r>
        </w:p>
      </w:tc>
      <w:tc>
        <w:tcPr>
          <w:tcW w:w="4252" w:type="dxa"/>
          <w:gridSpan w:val="2"/>
          <w:vMerge/>
          <w:shd w:val="clear" w:color="auto" w:fill="auto"/>
          <w:vAlign w:val="center"/>
        </w:tcPr>
        <w:p w14:paraId="2C0A726C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</w:tr>
    <w:tr w:rsidR="007028B4" w14:paraId="6253BE93" w14:textId="77777777" w:rsidTr="007028B4">
      <w:tc>
        <w:tcPr>
          <w:tcW w:w="5670" w:type="dxa"/>
          <w:gridSpan w:val="3"/>
          <w:vMerge w:val="restart"/>
          <w:shd w:val="clear" w:color="auto" w:fill="auto"/>
          <w:vAlign w:val="center"/>
        </w:tcPr>
        <w:p w14:paraId="1D4A5C66" w14:textId="77777777" w:rsidR="007028B4" w:rsidRDefault="007028B4" w:rsidP="007028B4">
          <w:pPr>
            <w:pStyle w:val="10ptLeftBold"/>
          </w:pPr>
          <w:r>
            <w:t>PROJETO DETALHADO</w:t>
          </w:r>
        </w:p>
        <w:p w14:paraId="25721609" w14:textId="77777777" w:rsidR="007028B4" w:rsidRDefault="007028B4" w:rsidP="007028B4">
          <w:pPr>
            <w:pStyle w:val="10ptLeftBold"/>
          </w:pPr>
          <w:r>
            <w:t>SISTEMA DE REJEITO</w:t>
          </w:r>
        </w:p>
        <w:p w14:paraId="1C20F28E" w14:textId="77777777" w:rsidR="00232727" w:rsidRDefault="00232727" w:rsidP="00232727">
          <w:r w:rsidRPr="00674DC5">
            <w:rPr>
              <w:rStyle w:val="fontstyle01"/>
            </w:rPr>
            <w:t>BOMBAS CENTR</w:t>
          </w:r>
          <w:r w:rsidRPr="00674DC5">
            <w:rPr>
              <w:rStyle w:val="fontstyle01"/>
              <w:rFonts w:hint="eastAsia"/>
            </w:rPr>
            <w:t>Í</w:t>
          </w:r>
          <w:r w:rsidRPr="00674DC5">
            <w:rPr>
              <w:rStyle w:val="fontstyle01"/>
            </w:rPr>
            <w:t>FUGAS SUBMERS</w:t>
          </w:r>
          <w:r w:rsidRPr="00674DC5">
            <w:rPr>
              <w:rStyle w:val="fontstyle01"/>
              <w:rFonts w:hint="eastAsia"/>
            </w:rPr>
            <w:t>Í</w:t>
          </w:r>
          <w:r w:rsidRPr="00674DC5">
            <w:rPr>
              <w:rStyle w:val="fontstyle01"/>
            </w:rPr>
            <w:t>VEIS</w:t>
          </w:r>
        </w:p>
        <w:p w14:paraId="4ABFCC43" w14:textId="77777777" w:rsidR="007028B4" w:rsidRDefault="007028B4" w:rsidP="007028B4">
          <w:pPr>
            <w:pStyle w:val="10ptLeftBold"/>
          </w:pPr>
          <w:r>
            <w:t>ESPECIFICAÇÃO TÉCNICA</w:t>
          </w:r>
        </w:p>
        <w:p w14:paraId="47A8BB65" w14:textId="5DB02D1E" w:rsidR="007028B4" w:rsidRDefault="007028B4" w:rsidP="007028B4">
          <w:pPr>
            <w:pStyle w:val="10ptLeftBold"/>
          </w:pPr>
        </w:p>
      </w:tc>
      <w:tc>
        <w:tcPr>
          <w:tcW w:w="3118" w:type="dxa"/>
          <w:tcBorders>
            <w:bottom w:val="nil"/>
          </w:tcBorders>
          <w:shd w:val="clear" w:color="auto" w:fill="auto"/>
          <w:vAlign w:val="center"/>
        </w:tcPr>
        <w:p w14:paraId="2F29ECF5" w14:textId="3B0C038D" w:rsidR="007028B4" w:rsidRDefault="007028B4" w:rsidP="007028B4">
          <w:pPr>
            <w:pStyle w:val="8ptLeft"/>
          </w:pPr>
          <w:r>
            <w:t>Nº VALE</w:t>
          </w:r>
        </w:p>
      </w:tc>
      <w:tc>
        <w:tcPr>
          <w:tcW w:w="1134" w:type="dxa"/>
          <w:tcBorders>
            <w:bottom w:val="nil"/>
          </w:tcBorders>
          <w:shd w:val="clear" w:color="auto" w:fill="auto"/>
          <w:vAlign w:val="center"/>
        </w:tcPr>
        <w:p w14:paraId="76742F9E" w14:textId="4038D1EF" w:rsidR="007028B4" w:rsidRDefault="007028B4" w:rsidP="007028B4">
          <w:pPr>
            <w:pStyle w:val="8ptCenter"/>
          </w:pPr>
          <w:r>
            <w:t>PÁGINA</w:t>
          </w:r>
        </w:p>
      </w:tc>
    </w:tr>
    <w:tr w:rsidR="007028B4" w14:paraId="0D961D02" w14:textId="77777777" w:rsidTr="007028B4">
      <w:tc>
        <w:tcPr>
          <w:tcW w:w="5670" w:type="dxa"/>
          <w:gridSpan w:val="3"/>
          <w:vMerge/>
          <w:shd w:val="clear" w:color="auto" w:fill="auto"/>
          <w:vAlign w:val="center"/>
        </w:tcPr>
        <w:p w14:paraId="4E29D922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3118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367BCB8A" w14:textId="56F11090" w:rsidR="007028B4" w:rsidRDefault="007028B4" w:rsidP="007028B4">
          <w:pPr>
            <w:pStyle w:val="10ptCenterBold"/>
          </w:pPr>
          <w:r>
            <w:t>ET-1880HH-T-30528</w:t>
          </w:r>
        </w:p>
      </w:tc>
      <w:tc>
        <w:tcPr>
          <w:tcW w:w="1134" w:type="dxa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463C2CF9" w14:textId="09EE57FE" w:rsidR="007028B4" w:rsidRDefault="007028B4" w:rsidP="007028B4">
          <w:pPr>
            <w:pStyle w:val="10ptCenterBold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NUMPAGES  \* MERGEFORMAT">
            <w:r>
              <w:rPr>
                <w:noProof/>
              </w:rPr>
              <w:t>15</w:t>
            </w:r>
          </w:fldSimple>
        </w:p>
      </w:tc>
    </w:tr>
    <w:tr w:rsidR="007028B4" w14:paraId="560C5276" w14:textId="77777777" w:rsidTr="007028B4">
      <w:tc>
        <w:tcPr>
          <w:tcW w:w="5670" w:type="dxa"/>
          <w:gridSpan w:val="3"/>
          <w:vMerge/>
          <w:shd w:val="clear" w:color="auto" w:fill="auto"/>
          <w:vAlign w:val="center"/>
        </w:tcPr>
        <w:p w14:paraId="6FB481F0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3118" w:type="dxa"/>
          <w:tcBorders>
            <w:bottom w:val="nil"/>
          </w:tcBorders>
          <w:shd w:val="clear" w:color="auto" w:fill="auto"/>
          <w:vAlign w:val="center"/>
        </w:tcPr>
        <w:p w14:paraId="7AE9D4FC" w14:textId="79154411" w:rsidR="007028B4" w:rsidRDefault="007028B4" w:rsidP="007028B4">
          <w:pPr>
            <w:pStyle w:val="8ptLeft"/>
          </w:pPr>
          <w:r>
            <w:t>Nº BRASS</w:t>
          </w:r>
        </w:p>
      </w:tc>
      <w:tc>
        <w:tcPr>
          <w:tcW w:w="1134" w:type="dxa"/>
          <w:tcBorders>
            <w:bottom w:val="nil"/>
          </w:tcBorders>
          <w:shd w:val="clear" w:color="auto" w:fill="auto"/>
          <w:vAlign w:val="center"/>
        </w:tcPr>
        <w:p w14:paraId="779CD10A" w14:textId="5EDA8A40" w:rsidR="007028B4" w:rsidRDefault="007028B4" w:rsidP="007028B4">
          <w:pPr>
            <w:pStyle w:val="8ptCenter"/>
          </w:pPr>
          <w:r>
            <w:t>REV.</w:t>
          </w:r>
        </w:p>
      </w:tc>
    </w:tr>
    <w:tr w:rsidR="007028B4" w14:paraId="4A8395AE" w14:textId="77777777" w:rsidTr="007028B4">
      <w:tc>
        <w:tcPr>
          <w:tcW w:w="5670" w:type="dxa"/>
          <w:gridSpan w:val="3"/>
          <w:vMerge/>
          <w:shd w:val="clear" w:color="auto" w:fill="auto"/>
          <w:vAlign w:val="center"/>
        </w:tcPr>
        <w:p w14:paraId="5B2CAE4C" w14:textId="77777777" w:rsidR="007028B4" w:rsidRDefault="007028B4">
          <w:pPr>
            <w:tabs>
              <w:tab w:val="left" w:pos="389"/>
              <w:tab w:val="left" w:pos="1138"/>
              <w:tab w:val="left" w:pos="1733"/>
              <w:tab w:val="left" w:pos="2501"/>
              <w:tab w:val="left" w:pos="3432"/>
              <w:tab w:val="left" w:pos="4416"/>
              <w:tab w:val="left" w:pos="5506"/>
              <w:tab w:val="left" w:pos="6476"/>
              <w:tab w:val="left" w:pos="7814"/>
              <w:tab w:val="left" w:pos="9080"/>
              <w:tab w:val="left" w:pos="9811"/>
              <w:tab w:val="left" w:pos="10389"/>
            </w:tabs>
            <w:rPr>
              <w:sz w:val="2"/>
            </w:rPr>
          </w:pPr>
        </w:p>
      </w:tc>
      <w:tc>
        <w:tcPr>
          <w:tcW w:w="3118" w:type="dxa"/>
          <w:tcBorders>
            <w:top w:val="nil"/>
          </w:tcBorders>
          <w:shd w:val="clear" w:color="auto" w:fill="auto"/>
          <w:vAlign w:val="center"/>
        </w:tcPr>
        <w:p w14:paraId="5C2771B9" w14:textId="3FE145A0" w:rsidR="007028B4" w:rsidRDefault="007028B4" w:rsidP="007028B4">
          <w:pPr>
            <w:pStyle w:val="10ptCenterBold"/>
          </w:pPr>
          <w:r>
            <w:t>BdB201452-0000-V-ET0002</w:t>
          </w:r>
        </w:p>
      </w:tc>
      <w:tc>
        <w:tcPr>
          <w:tcW w:w="1134" w:type="dxa"/>
          <w:tcBorders>
            <w:top w:val="nil"/>
          </w:tcBorders>
          <w:shd w:val="clear" w:color="auto" w:fill="auto"/>
          <w:vAlign w:val="center"/>
        </w:tcPr>
        <w:p w14:paraId="7042B76C" w14:textId="605AF86A" w:rsidR="007028B4" w:rsidRDefault="001467B7" w:rsidP="007028B4">
          <w:pPr>
            <w:pStyle w:val="10ptCenterBold"/>
          </w:pPr>
          <w:r>
            <w:t>2</w:t>
          </w:r>
        </w:p>
      </w:tc>
    </w:tr>
  </w:tbl>
  <w:p w14:paraId="650841E7" w14:textId="5D2169E2" w:rsidR="006463F5" w:rsidRDefault="006463F5">
    <w:pPr>
      <w:tabs>
        <w:tab w:val="left" w:pos="389"/>
        <w:tab w:val="left" w:pos="1138"/>
        <w:tab w:val="left" w:pos="1733"/>
        <w:tab w:val="left" w:pos="2501"/>
        <w:tab w:val="left" w:pos="3432"/>
        <w:tab w:val="left" w:pos="4416"/>
        <w:tab w:val="left" w:pos="5506"/>
        <w:tab w:val="left" w:pos="6476"/>
        <w:tab w:val="left" w:pos="7814"/>
        <w:tab w:val="left" w:pos="9080"/>
        <w:tab w:val="left" w:pos="9811"/>
        <w:tab w:val="left" w:pos="10389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8D221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D2A4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2A44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A441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140A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A7F5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B282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A3E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AECB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F55E0"/>
    <w:multiLevelType w:val="multilevel"/>
    <w:tmpl w:val="85904970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0" w15:restartNumberingAfterBreak="0">
    <w:nsid w:val="04CA641B"/>
    <w:multiLevelType w:val="hybridMultilevel"/>
    <w:tmpl w:val="888CC470"/>
    <w:lvl w:ilvl="0" w:tplc="5BFE8838">
      <w:start w:val="1"/>
      <w:numFmt w:val="bullet"/>
      <w:lvlRestart w:val="0"/>
      <w:lvlText w:val="·"/>
      <w:lvlJc w:val="left"/>
      <w:pPr>
        <w:ind w:left="1134" w:hanging="567"/>
      </w:pPr>
      <w:rPr>
        <w:rFonts w:ascii="Symbol" w:hAnsi="Symbol" w:hint="default"/>
      </w:rPr>
    </w:lvl>
    <w:lvl w:ilvl="1" w:tplc="44247DC8">
      <w:start w:val="1"/>
      <w:numFmt w:val="bullet"/>
      <w:lvlText w:val="–"/>
      <w:lvlJc w:val="left"/>
      <w:pPr>
        <w:ind w:left="1701" w:hanging="567"/>
      </w:pPr>
    </w:lvl>
    <w:lvl w:ilvl="2" w:tplc="C18EEFE0">
      <w:start w:val="1"/>
      <w:numFmt w:val="bullet"/>
      <w:lvlText w:val="▪"/>
      <w:lvlJc w:val="left"/>
      <w:pPr>
        <w:ind w:left="2268" w:hanging="567"/>
      </w:pPr>
    </w:lvl>
    <w:lvl w:ilvl="3" w:tplc="FA183718">
      <w:start w:val="1"/>
      <w:numFmt w:val="bullet"/>
      <w:lvlText w:val="•"/>
      <w:lvlJc w:val="left"/>
      <w:pPr>
        <w:ind w:left="2835" w:hanging="567"/>
      </w:pPr>
    </w:lvl>
    <w:lvl w:ilvl="4" w:tplc="2218576C">
      <w:start w:val="1"/>
      <w:numFmt w:val="bullet"/>
      <w:lvlText w:val="–"/>
      <w:lvlJc w:val="left"/>
      <w:pPr>
        <w:ind w:left="3402" w:hanging="567"/>
      </w:pPr>
    </w:lvl>
    <w:lvl w:ilvl="5" w:tplc="2A0696E4">
      <w:start w:val="1"/>
      <w:numFmt w:val="bullet"/>
      <w:lvlRestart w:val="4"/>
      <w:lvlText w:val="▪"/>
      <w:lvlJc w:val="left"/>
      <w:pPr>
        <w:ind w:left="3969" w:hanging="567"/>
      </w:pPr>
    </w:lvl>
    <w:lvl w:ilvl="6" w:tplc="39549FB4">
      <w:start w:val="1"/>
      <w:numFmt w:val="bullet"/>
      <w:lvlRestart w:val="4"/>
      <w:lvlText w:val="•"/>
      <w:lvlJc w:val="left"/>
      <w:pPr>
        <w:ind w:left="4535" w:hanging="566"/>
      </w:pPr>
    </w:lvl>
    <w:lvl w:ilvl="7" w:tplc="3AEE099A">
      <w:start w:val="1"/>
      <w:numFmt w:val="bullet"/>
      <w:lvlRestart w:val="4"/>
      <w:lvlText w:val="–"/>
      <w:lvlJc w:val="left"/>
      <w:pPr>
        <w:ind w:left="5102" w:hanging="567"/>
      </w:pPr>
    </w:lvl>
    <w:lvl w:ilvl="8" w:tplc="D550DCCE">
      <w:start w:val="1"/>
      <w:numFmt w:val="bullet"/>
      <w:lvlRestart w:val="4"/>
      <w:pStyle w:val="ListaTexto"/>
      <w:lvlText w:val="▪"/>
      <w:lvlJc w:val="left"/>
      <w:pPr>
        <w:ind w:left="5669" w:hanging="567"/>
      </w:pPr>
    </w:lvl>
  </w:abstractNum>
  <w:abstractNum w:abstractNumId="11" w15:restartNumberingAfterBreak="0">
    <w:nsid w:val="0CA65C34"/>
    <w:multiLevelType w:val="multilevel"/>
    <w:tmpl w:val="5B46208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2" w15:restartNumberingAfterBreak="0">
    <w:nsid w:val="139310BC"/>
    <w:multiLevelType w:val="hybridMultilevel"/>
    <w:tmpl w:val="3EACA8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37987"/>
    <w:multiLevelType w:val="multilevel"/>
    <w:tmpl w:val="C8A2A884"/>
    <w:lvl w:ilvl="0">
      <w:start w:val="1"/>
      <w:numFmt w:val="decimal"/>
      <w:lvlRestart w:val="0"/>
      <w:pStyle w:val="TtuloIVALE"/>
      <w:lvlText w:val="%1.0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Restart w:val="1"/>
      <w:pStyle w:val="TtuloIIIVALE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Restart w:val="1"/>
      <w:pStyle w:val="TtuloIIIIVALE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231274"/>
    <w:multiLevelType w:val="hybridMultilevel"/>
    <w:tmpl w:val="64B85D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2D2"/>
    <w:multiLevelType w:val="hybridMultilevel"/>
    <w:tmpl w:val="74905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0824CEF"/>
    <w:multiLevelType w:val="multilevel"/>
    <w:tmpl w:val="58ECB1B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17" w15:restartNumberingAfterBreak="0">
    <w:nsid w:val="303471F4"/>
    <w:multiLevelType w:val="multilevel"/>
    <w:tmpl w:val="6B528AE8"/>
    <w:lvl w:ilvl="0">
      <w:start w:val="1"/>
      <w:numFmt w:val="bullet"/>
      <w:lvlRestart w:val="0"/>
      <w:lvlText w:val="•"/>
      <w:lvlJc w:val="left"/>
      <w:pPr>
        <w:ind w:left="1134" w:hanging="567"/>
      </w:pPr>
    </w:lvl>
    <w:lvl w:ilvl="1">
      <w:start w:val="1"/>
      <w:numFmt w:val="bullet"/>
      <w:lvlText w:val="–"/>
      <w:lvlJc w:val="left"/>
      <w:pPr>
        <w:ind w:left="1701" w:hanging="567"/>
      </w:pPr>
    </w:lvl>
    <w:lvl w:ilvl="2">
      <w:start w:val="1"/>
      <w:numFmt w:val="bullet"/>
      <w:lvlText w:val="▪"/>
      <w:lvlJc w:val="left"/>
      <w:pPr>
        <w:ind w:left="2268" w:hanging="567"/>
      </w:pPr>
    </w:lvl>
    <w:lvl w:ilvl="3">
      <w:start w:val="1"/>
      <w:numFmt w:val="bullet"/>
      <w:lvlText w:val="•"/>
      <w:lvlJc w:val="left"/>
      <w:pPr>
        <w:ind w:left="2835" w:hanging="567"/>
      </w:pPr>
    </w:lvl>
    <w:lvl w:ilvl="4">
      <w:start w:val="1"/>
      <w:numFmt w:val="bullet"/>
      <w:lvlText w:val="–"/>
      <w:lvlJc w:val="left"/>
      <w:pPr>
        <w:ind w:left="3402" w:hanging="567"/>
      </w:pPr>
    </w:lvl>
    <w:lvl w:ilvl="5">
      <w:start w:val="1"/>
      <w:numFmt w:val="bullet"/>
      <w:lvlRestart w:val="4"/>
      <w:lvlText w:val="▪"/>
      <w:lvlJc w:val="left"/>
      <w:pPr>
        <w:ind w:left="3969" w:hanging="567"/>
      </w:pPr>
    </w:lvl>
    <w:lvl w:ilvl="6">
      <w:start w:val="1"/>
      <w:numFmt w:val="bullet"/>
      <w:lvlRestart w:val="4"/>
      <w:lvlText w:val="•"/>
      <w:lvlJc w:val="left"/>
      <w:pPr>
        <w:ind w:left="4535" w:hanging="566"/>
      </w:pPr>
    </w:lvl>
    <w:lvl w:ilvl="7">
      <w:start w:val="1"/>
      <w:numFmt w:val="bullet"/>
      <w:lvlRestart w:val="4"/>
      <w:lvlText w:val="–"/>
      <w:lvlJc w:val="left"/>
      <w:pPr>
        <w:ind w:left="5102" w:hanging="567"/>
      </w:pPr>
    </w:lvl>
    <w:lvl w:ilvl="8">
      <w:start w:val="1"/>
      <w:numFmt w:val="bullet"/>
      <w:lvlRestart w:val="4"/>
      <w:lvlText w:val="▪"/>
      <w:lvlJc w:val="left"/>
      <w:pPr>
        <w:ind w:left="5669" w:hanging="567"/>
      </w:pPr>
    </w:lvl>
  </w:abstractNum>
  <w:abstractNum w:abstractNumId="18" w15:restartNumberingAfterBreak="0">
    <w:nsid w:val="3BDF17A2"/>
    <w:multiLevelType w:val="hybridMultilevel"/>
    <w:tmpl w:val="CE9AA7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14B2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155622"/>
    <w:multiLevelType w:val="multilevel"/>
    <w:tmpl w:val="34EC9B5C"/>
    <w:lvl w:ilvl="0">
      <w:start w:val="1"/>
      <w:numFmt w:val="decimal"/>
      <w:pStyle w:val="ListNumb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FBF55C3"/>
    <w:multiLevelType w:val="hybridMultilevel"/>
    <w:tmpl w:val="B79E9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9E0A91"/>
    <w:multiLevelType w:val="multilevel"/>
    <w:tmpl w:val="18B2CA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206336F"/>
    <w:multiLevelType w:val="hybridMultilevel"/>
    <w:tmpl w:val="AB905FE0"/>
    <w:lvl w:ilvl="0" w:tplc="86A00D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3" w15:restartNumberingAfterBreak="0">
    <w:nsid w:val="449848B4"/>
    <w:multiLevelType w:val="hybridMultilevel"/>
    <w:tmpl w:val="B476C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9975BC8"/>
    <w:multiLevelType w:val="hybridMultilevel"/>
    <w:tmpl w:val="C330B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62229"/>
    <w:multiLevelType w:val="hybridMultilevel"/>
    <w:tmpl w:val="663C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C90D06"/>
    <w:multiLevelType w:val="hybridMultilevel"/>
    <w:tmpl w:val="6B04DD6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665D62"/>
    <w:multiLevelType w:val="hybridMultilevel"/>
    <w:tmpl w:val="A9D84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3FC46"/>
    <w:multiLevelType w:val="hybridMultilevel"/>
    <w:tmpl w:val="A1B405CA"/>
    <w:lvl w:ilvl="0" w:tplc="8332AB96">
      <w:numFmt w:val="none"/>
      <w:lvlText w:val=""/>
      <w:lvlJc w:val="left"/>
      <w:pPr>
        <w:tabs>
          <w:tab w:val="num" w:pos="360"/>
        </w:tabs>
      </w:pPr>
    </w:lvl>
    <w:lvl w:ilvl="1" w:tplc="169E32B8">
      <w:start w:val="1"/>
      <w:numFmt w:val="lowerLetter"/>
      <w:lvlText w:val="%2."/>
      <w:lvlJc w:val="left"/>
      <w:pPr>
        <w:ind w:left="1440" w:hanging="360"/>
      </w:pPr>
    </w:lvl>
    <w:lvl w:ilvl="2" w:tplc="2D6E2F7E">
      <w:start w:val="1"/>
      <w:numFmt w:val="lowerRoman"/>
      <w:lvlText w:val="%3."/>
      <w:lvlJc w:val="right"/>
      <w:pPr>
        <w:ind w:left="2160" w:hanging="180"/>
      </w:pPr>
    </w:lvl>
    <w:lvl w:ilvl="3" w:tplc="63D41012">
      <w:start w:val="1"/>
      <w:numFmt w:val="decimal"/>
      <w:lvlText w:val="%4."/>
      <w:lvlJc w:val="left"/>
      <w:pPr>
        <w:ind w:left="2880" w:hanging="360"/>
      </w:pPr>
    </w:lvl>
    <w:lvl w:ilvl="4" w:tplc="003A19EA">
      <w:start w:val="1"/>
      <w:numFmt w:val="lowerLetter"/>
      <w:lvlText w:val="%5."/>
      <w:lvlJc w:val="left"/>
      <w:pPr>
        <w:ind w:left="3600" w:hanging="360"/>
      </w:pPr>
    </w:lvl>
    <w:lvl w:ilvl="5" w:tplc="7CCE8D50">
      <w:start w:val="1"/>
      <w:numFmt w:val="lowerRoman"/>
      <w:lvlText w:val="%6."/>
      <w:lvlJc w:val="right"/>
      <w:pPr>
        <w:ind w:left="4320" w:hanging="180"/>
      </w:pPr>
    </w:lvl>
    <w:lvl w:ilvl="6" w:tplc="B45243A4">
      <w:start w:val="1"/>
      <w:numFmt w:val="decimal"/>
      <w:lvlText w:val="%7."/>
      <w:lvlJc w:val="left"/>
      <w:pPr>
        <w:ind w:left="5040" w:hanging="360"/>
      </w:pPr>
    </w:lvl>
    <w:lvl w:ilvl="7" w:tplc="409AD48A">
      <w:start w:val="1"/>
      <w:numFmt w:val="lowerLetter"/>
      <w:lvlText w:val="%8."/>
      <w:lvlJc w:val="left"/>
      <w:pPr>
        <w:ind w:left="5760" w:hanging="360"/>
      </w:pPr>
    </w:lvl>
    <w:lvl w:ilvl="8" w:tplc="5CDAAD1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5F80"/>
    <w:multiLevelType w:val="hybridMultilevel"/>
    <w:tmpl w:val="2AAA416C"/>
    <w:lvl w:ilvl="0" w:tplc="40B009BC">
      <w:start w:val="1"/>
      <w:numFmt w:val="bullet"/>
      <w:lvlText w:val="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4047B"/>
    <w:multiLevelType w:val="hybridMultilevel"/>
    <w:tmpl w:val="2E2A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A3415A6"/>
    <w:multiLevelType w:val="hybridMultilevel"/>
    <w:tmpl w:val="1AEAD422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80181"/>
    <w:multiLevelType w:val="hybridMultilevel"/>
    <w:tmpl w:val="B1A815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221D9"/>
    <w:multiLevelType w:val="hybridMultilevel"/>
    <w:tmpl w:val="93E8C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B59CA"/>
    <w:multiLevelType w:val="hybridMultilevel"/>
    <w:tmpl w:val="BC98BABA"/>
    <w:lvl w:ilvl="0" w:tplc="FBF69A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A6126"/>
    <w:multiLevelType w:val="hybridMultilevel"/>
    <w:tmpl w:val="9634D976"/>
    <w:lvl w:ilvl="0" w:tplc="FCF032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FE0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06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A7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88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0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E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0F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D04B9"/>
    <w:multiLevelType w:val="hybridMultilevel"/>
    <w:tmpl w:val="24AE7D94"/>
    <w:lvl w:ilvl="0" w:tplc="CB587EE2">
      <w:start w:val="3"/>
      <w:numFmt w:val="bullet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6A23610">
      <w:start w:val="3"/>
      <w:numFmt w:val="bullet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abstractNum w:abstractNumId="38" w15:restartNumberingAfterBreak="0">
    <w:nsid w:val="78F34701"/>
    <w:multiLevelType w:val="hybridMultilevel"/>
    <w:tmpl w:val="47586822"/>
    <w:lvl w:ilvl="0" w:tplc="4CDC02AC">
      <w:start w:val="1"/>
      <w:numFmt w:val="bullet"/>
      <w:lvlText w:val=""/>
      <w:lvlJc w:val="left"/>
      <w:pPr>
        <w:tabs>
          <w:tab w:val="num" w:pos="985"/>
        </w:tabs>
        <w:ind w:left="965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CEE16A3"/>
    <w:multiLevelType w:val="multilevel"/>
    <w:tmpl w:val="F32A26E8"/>
    <w:lvl w:ilvl="0">
      <w:start w:val="1"/>
      <w:numFmt w:val="decimal"/>
      <w:lvlRestart w:val="0"/>
      <w:lvlText w:val="%1.0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Restart w:val="1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Restart w:val="1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FBA557"/>
    <w:multiLevelType w:val="multilevel"/>
    <w:tmpl w:val="E5185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2.%3.1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53011">
    <w:abstractNumId w:val="28"/>
  </w:num>
  <w:num w:numId="2" w16cid:durableId="515265410">
    <w:abstractNumId w:val="36"/>
  </w:num>
  <w:num w:numId="3" w16cid:durableId="1580217015">
    <w:abstractNumId w:val="40"/>
  </w:num>
  <w:num w:numId="4" w16cid:durableId="972976978">
    <w:abstractNumId w:val="7"/>
  </w:num>
  <w:num w:numId="5" w16cid:durableId="1362241891">
    <w:abstractNumId w:val="33"/>
  </w:num>
  <w:num w:numId="6" w16cid:durableId="1740900809">
    <w:abstractNumId w:val="8"/>
  </w:num>
  <w:num w:numId="7" w16cid:durableId="416559809">
    <w:abstractNumId w:val="6"/>
  </w:num>
  <w:num w:numId="8" w16cid:durableId="1194227151">
    <w:abstractNumId w:val="5"/>
  </w:num>
  <w:num w:numId="9" w16cid:durableId="1260219530">
    <w:abstractNumId w:val="19"/>
  </w:num>
  <w:num w:numId="10" w16cid:durableId="980579903">
    <w:abstractNumId w:val="16"/>
  </w:num>
  <w:num w:numId="11" w16cid:durableId="249315891">
    <w:abstractNumId w:val="29"/>
  </w:num>
  <w:num w:numId="12" w16cid:durableId="1928463507">
    <w:abstractNumId w:val="22"/>
  </w:num>
  <w:num w:numId="13" w16cid:durableId="755590804">
    <w:abstractNumId w:val="38"/>
  </w:num>
  <w:num w:numId="14" w16cid:durableId="433601543">
    <w:abstractNumId w:val="9"/>
  </w:num>
  <w:num w:numId="15" w16cid:durableId="571693441">
    <w:abstractNumId w:val="21"/>
  </w:num>
  <w:num w:numId="16" w16cid:durableId="1944411561">
    <w:abstractNumId w:val="25"/>
  </w:num>
  <w:num w:numId="17" w16cid:durableId="1997607889">
    <w:abstractNumId w:val="23"/>
  </w:num>
  <w:num w:numId="18" w16cid:durableId="2114132631">
    <w:abstractNumId w:val="30"/>
  </w:num>
  <w:num w:numId="19" w16cid:durableId="1096898016">
    <w:abstractNumId w:val="15"/>
  </w:num>
  <w:num w:numId="20" w16cid:durableId="1254826400">
    <w:abstractNumId w:val="20"/>
  </w:num>
  <w:num w:numId="21" w16cid:durableId="575014153">
    <w:abstractNumId w:val="18"/>
  </w:num>
  <w:num w:numId="22" w16cid:durableId="1453404764">
    <w:abstractNumId w:val="21"/>
  </w:num>
  <w:num w:numId="23" w16cid:durableId="513880614">
    <w:abstractNumId w:val="21"/>
  </w:num>
  <w:num w:numId="24" w16cid:durableId="585958794">
    <w:abstractNumId w:val="21"/>
  </w:num>
  <w:num w:numId="25" w16cid:durableId="520513343">
    <w:abstractNumId w:val="21"/>
  </w:num>
  <w:num w:numId="26" w16cid:durableId="510267206">
    <w:abstractNumId w:val="24"/>
  </w:num>
  <w:num w:numId="27" w16cid:durableId="827986339">
    <w:abstractNumId w:val="26"/>
  </w:num>
  <w:num w:numId="28" w16cid:durableId="1581254775">
    <w:abstractNumId w:val="37"/>
  </w:num>
  <w:num w:numId="29" w16cid:durableId="11303527">
    <w:abstractNumId w:val="9"/>
  </w:num>
  <w:num w:numId="30" w16cid:durableId="2080126425">
    <w:abstractNumId w:val="4"/>
  </w:num>
  <w:num w:numId="31" w16cid:durableId="811361366">
    <w:abstractNumId w:val="3"/>
  </w:num>
  <w:num w:numId="32" w16cid:durableId="1201165542">
    <w:abstractNumId w:val="2"/>
  </w:num>
  <w:num w:numId="33" w16cid:durableId="215819831">
    <w:abstractNumId w:val="1"/>
  </w:num>
  <w:num w:numId="34" w16cid:durableId="1822193453">
    <w:abstractNumId w:val="0"/>
  </w:num>
  <w:num w:numId="35" w16cid:durableId="1182553916">
    <w:abstractNumId w:val="9"/>
  </w:num>
  <w:num w:numId="36" w16cid:durableId="1150363801">
    <w:abstractNumId w:val="9"/>
  </w:num>
  <w:num w:numId="37" w16cid:durableId="2095663924">
    <w:abstractNumId w:val="31"/>
  </w:num>
  <w:num w:numId="38" w16cid:durableId="475684637">
    <w:abstractNumId w:val="35"/>
  </w:num>
  <w:num w:numId="39" w16cid:durableId="537663407">
    <w:abstractNumId w:val="27"/>
  </w:num>
  <w:num w:numId="40" w16cid:durableId="1105223531">
    <w:abstractNumId w:val="14"/>
  </w:num>
  <w:num w:numId="41" w16cid:durableId="1403599785">
    <w:abstractNumId w:val="11"/>
  </w:num>
  <w:num w:numId="42" w16cid:durableId="349642534">
    <w:abstractNumId w:val="34"/>
  </w:num>
  <w:num w:numId="43" w16cid:durableId="1719893923">
    <w:abstractNumId w:val="17"/>
  </w:num>
  <w:num w:numId="44" w16cid:durableId="1905990000">
    <w:abstractNumId w:val="39"/>
  </w:num>
  <w:num w:numId="45" w16cid:durableId="1429347597">
    <w:abstractNumId w:val="10"/>
  </w:num>
  <w:num w:numId="46" w16cid:durableId="1443526791">
    <w:abstractNumId w:val="13"/>
  </w:num>
  <w:num w:numId="47" w16cid:durableId="1590850834">
    <w:abstractNumId w:val="12"/>
  </w:num>
  <w:num w:numId="48" w16cid:durableId="2144346018">
    <w:abstractNumId w:val="10"/>
  </w:num>
  <w:num w:numId="49" w16cid:durableId="1311593371">
    <w:abstractNumId w:val="10"/>
  </w:num>
  <w:num w:numId="50" w16cid:durableId="2135101221">
    <w:abstractNumId w:val="32"/>
  </w:num>
  <w:num w:numId="51" w16cid:durableId="233439233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9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8"/>
    <w:rsid w:val="00003028"/>
    <w:rsid w:val="00005F2E"/>
    <w:rsid w:val="00011D3A"/>
    <w:rsid w:val="000122B7"/>
    <w:rsid w:val="0002302C"/>
    <w:rsid w:val="0002706A"/>
    <w:rsid w:val="00030C47"/>
    <w:rsid w:val="00032692"/>
    <w:rsid w:val="00034438"/>
    <w:rsid w:val="00042CAE"/>
    <w:rsid w:val="00043CA7"/>
    <w:rsid w:val="000469E6"/>
    <w:rsid w:val="00047755"/>
    <w:rsid w:val="00047C18"/>
    <w:rsid w:val="00050C69"/>
    <w:rsid w:val="00060269"/>
    <w:rsid w:val="000635AD"/>
    <w:rsid w:val="00065046"/>
    <w:rsid w:val="00067F04"/>
    <w:rsid w:val="000729DB"/>
    <w:rsid w:val="00082DAC"/>
    <w:rsid w:val="000832EB"/>
    <w:rsid w:val="0008615B"/>
    <w:rsid w:val="00091729"/>
    <w:rsid w:val="000A3AE6"/>
    <w:rsid w:val="000A6487"/>
    <w:rsid w:val="000B0A85"/>
    <w:rsid w:val="000B300B"/>
    <w:rsid w:val="000B476C"/>
    <w:rsid w:val="000B4A8E"/>
    <w:rsid w:val="000B52C1"/>
    <w:rsid w:val="000B7F58"/>
    <w:rsid w:val="000C0C87"/>
    <w:rsid w:val="000C7563"/>
    <w:rsid w:val="000D162B"/>
    <w:rsid w:val="000E3D75"/>
    <w:rsid w:val="000E7E15"/>
    <w:rsid w:val="000F0011"/>
    <w:rsid w:val="000F1492"/>
    <w:rsid w:val="000F24AC"/>
    <w:rsid w:val="000F5B19"/>
    <w:rsid w:val="000F6788"/>
    <w:rsid w:val="00101FF3"/>
    <w:rsid w:val="0010361E"/>
    <w:rsid w:val="00105624"/>
    <w:rsid w:val="0012480B"/>
    <w:rsid w:val="001254D8"/>
    <w:rsid w:val="00126B3A"/>
    <w:rsid w:val="00133D1E"/>
    <w:rsid w:val="00141F72"/>
    <w:rsid w:val="001467B7"/>
    <w:rsid w:val="00146833"/>
    <w:rsid w:val="00146855"/>
    <w:rsid w:val="001543BD"/>
    <w:rsid w:val="00156E9D"/>
    <w:rsid w:val="001622DF"/>
    <w:rsid w:val="001639BD"/>
    <w:rsid w:val="00170666"/>
    <w:rsid w:val="00172A84"/>
    <w:rsid w:val="00174147"/>
    <w:rsid w:val="00174706"/>
    <w:rsid w:val="001749AB"/>
    <w:rsid w:val="00174D41"/>
    <w:rsid w:val="00176805"/>
    <w:rsid w:val="00177DDB"/>
    <w:rsid w:val="00177F9F"/>
    <w:rsid w:val="00182771"/>
    <w:rsid w:val="001874C8"/>
    <w:rsid w:val="00187B8B"/>
    <w:rsid w:val="0019533C"/>
    <w:rsid w:val="00196681"/>
    <w:rsid w:val="001A187F"/>
    <w:rsid w:val="001A2344"/>
    <w:rsid w:val="001A3FD7"/>
    <w:rsid w:val="001A73FF"/>
    <w:rsid w:val="001B0C7E"/>
    <w:rsid w:val="001B3779"/>
    <w:rsid w:val="001B5393"/>
    <w:rsid w:val="001B705E"/>
    <w:rsid w:val="001C2323"/>
    <w:rsid w:val="001C58A5"/>
    <w:rsid w:val="001C69C6"/>
    <w:rsid w:val="001C7679"/>
    <w:rsid w:val="001D13AF"/>
    <w:rsid w:val="001D24A4"/>
    <w:rsid w:val="001D2ECB"/>
    <w:rsid w:val="001D5395"/>
    <w:rsid w:val="001D730B"/>
    <w:rsid w:val="001E030F"/>
    <w:rsid w:val="001E1930"/>
    <w:rsid w:val="001E6DDD"/>
    <w:rsid w:val="001F236C"/>
    <w:rsid w:val="001F2CB2"/>
    <w:rsid w:val="00202B27"/>
    <w:rsid w:val="00205BBD"/>
    <w:rsid w:val="00206FFB"/>
    <w:rsid w:val="00207656"/>
    <w:rsid w:val="002155EB"/>
    <w:rsid w:val="00215DB4"/>
    <w:rsid w:val="002176F3"/>
    <w:rsid w:val="002221D4"/>
    <w:rsid w:val="0022226C"/>
    <w:rsid w:val="00222ADA"/>
    <w:rsid w:val="00230D61"/>
    <w:rsid w:val="00231BFC"/>
    <w:rsid w:val="00232727"/>
    <w:rsid w:val="00234E7B"/>
    <w:rsid w:val="00236DCD"/>
    <w:rsid w:val="00240086"/>
    <w:rsid w:val="00245896"/>
    <w:rsid w:val="0024669E"/>
    <w:rsid w:val="00250082"/>
    <w:rsid w:val="00251494"/>
    <w:rsid w:val="002616CB"/>
    <w:rsid w:val="002619C9"/>
    <w:rsid w:val="00261AC1"/>
    <w:rsid w:val="002628E1"/>
    <w:rsid w:val="00262BCA"/>
    <w:rsid w:val="002652E7"/>
    <w:rsid w:val="00270893"/>
    <w:rsid w:val="00270BE6"/>
    <w:rsid w:val="00277531"/>
    <w:rsid w:val="00277D74"/>
    <w:rsid w:val="0028386C"/>
    <w:rsid w:val="00284768"/>
    <w:rsid w:val="002855E4"/>
    <w:rsid w:val="00287107"/>
    <w:rsid w:val="0029123F"/>
    <w:rsid w:val="00291B5B"/>
    <w:rsid w:val="002924F9"/>
    <w:rsid w:val="00292741"/>
    <w:rsid w:val="002929AB"/>
    <w:rsid w:val="002A1015"/>
    <w:rsid w:val="002A1C4A"/>
    <w:rsid w:val="002A27DB"/>
    <w:rsid w:val="002A346F"/>
    <w:rsid w:val="002A62EE"/>
    <w:rsid w:val="002B50E2"/>
    <w:rsid w:val="002C40B3"/>
    <w:rsid w:val="002C4D98"/>
    <w:rsid w:val="002D52F6"/>
    <w:rsid w:val="002E4D20"/>
    <w:rsid w:val="002E623C"/>
    <w:rsid w:val="002E6B91"/>
    <w:rsid w:val="002F32AC"/>
    <w:rsid w:val="002F4E3E"/>
    <w:rsid w:val="002F51D3"/>
    <w:rsid w:val="002F68AF"/>
    <w:rsid w:val="002F70CB"/>
    <w:rsid w:val="00301909"/>
    <w:rsid w:val="00305792"/>
    <w:rsid w:val="00312617"/>
    <w:rsid w:val="00313A3D"/>
    <w:rsid w:val="00320D56"/>
    <w:rsid w:val="00323CA7"/>
    <w:rsid w:val="003367E4"/>
    <w:rsid w:val="0033757F"/>
    <w:rsid w:val="00341091"/>
    <w:rsid w:val="00351C1D"/>
    <w:rsid w:val="00353583"/>
    <w:rsid w:val="00353B34"/>
    <w:rsid w:val="00354BED"/>
    <w:rsid w:val="00362D52"/>
    <w:rsid w:val="0036568B"/>
    <w:rsid w:val="003661EC"/>
    <w:rsid w:val="00366C37"/>
    <w:rsid w:val="00366C99"/>
    <w:rsid w:val="00372C96"/>
    <w:rsid w:val="00377B78"/>
    <w:rsid w:val="00380145"/>
    <w:rsid w:val="00382375"/>
    <w:rsid w:val="003858E5"/>
    <w:rsid w:val="00387674"/>
    <w:rsid w:val="00390456"/>
    <w:rsid w:val="003917D8"/>
    <w:rsid w:val="003972A5"/>
    <w:rsid w:val="00397B9D"/>
    <w:rsid w:val="003A3A57"/>
    <w:rsid w:val="003C060A"/>
    <w:rsid w:val="003C0901"/>
    <w:rsid w:val="003C24DF"/>
    <w:rsid w:val="003C421E"/>
    <w:rsid w:val="003C4DFD"/>
    <w:rsid w:val="003C7710"/>
    <w:rsid w:val="003C78AB"/>
    <w:rsid w:val="003D2526"/>
    <w:rsid w:val="003D3284"/>
    <w:rsid w:val="003D7623"/>
    <w:rsid w:val="003E23C7"/>
    <w:rsid w:val="003E294C"/>
    <w:rsid w:val="003E31B6"/>
    <w:rsid w:val="003E4885"/>
    <w:rsid w:val="003E5404"/>
    <w:rsid w:val="003F2E63"/>
    <w:rsid w:val="003F422D"/>
    <w:rsid w:val="003F7946"/>
    <w:rsid w:val="00400547"/>
    <w:rsid w:val="00400C02"/>
    <w:rsid w:val="00402D74"/>
    <w:rsid w:val="00403FFE"/>
    <w:rsid w:val="00406C98"/>
    <w:rsid w:val="00411C83"/>
    <w:rsid w:val="00411CBE"/>
    <w:rsid w:val="00411E77"/>
    <w:rsid w:val="00412651"/>
    <w:rsid w:val="00415409"/>
    <w:rsid w:val="004221B2"/>
    <w:rsid w:val="004267E3"/>
    <w:rsid w:val="00432000"/>
    <w:rsid w:val="004342A8"/>
    <w:rsid w:val="004372DC"/>
    <w:rsid w:val="00447606"/>
    <w:rsid w:val="00452C24"/>
    <w:rsid w:val="00463135"/>
    <w:rsid w:val="00463454"/>
    <w:rsid w:val="00467068"/>
    <w:rsid w:val="00470585"/>
    <w:rsid w:val="00472B50"/>
    <w:rsid w:val="004816C9"/>
    <w:rsid w:val="00482F2B"/>
    <w:rsid w:val="004849DE"/>
    <w:rsid w:val="004925EB"/>
    <w:rsid w:val="004973EC"/>
    <w:rsid w:val="004A012A"/>
    <w:rsid w:val="004A62C1"/>
    <w:rsid w:val="004A706D"/>
    <w:rsid w:val="004A7F70"/>
    <w:rsid w:val="004B22D8"/>
    <w:rsid w:val="004B5C6C"/>
    <w:rsid w:val="004C5BF9"/>
    <w:rsid w:val="004C765F"/>
    <w:rsid w:val="004D5390"/>
    <w:rsid w:val="004D7867"/>
    <w:rsid w:val="004E1CBC"/>
    <w:rsid w:val="004E3E1E"/>
    <w:rsid w:val="004F15BE"/>
    <w:rsid w:val="004F5EE7"/>
    <w:rsid w:val="004F63BB"/>
    <w:rsid w:val="0050602A"/>
    <w:rsid w:val="0051243D"/>
    <w:rsid w:val="00514A50"/>
    <w:rsid w:val="005164AA"/>
    <w:rsid w:val="00521776"/>
    <w:rsid w:val="00522D78"/>
    <w:rsid w:val="005265F9"/>
    <w:rsid w:val="00526E21"/>
    <w:rsid w:val="0053292D"/>
    <w:rsid w:val="0053301E"/>
    <w:rsid w:val="00535EAD"/>
    <w:rsid w:val="00546B5D"/>
    <w:rsid w:val="00546EA5"/>
    <w:rsid w:val="005527A7"/>
    <w:rsid w:val="00552AD6"/>
    <w:rsid w:val="005536B6"/>
    <w:rsid w:val="0056177F"/>
    <w:rsid w:val="005702E6"/>
    <w:rsid w:val="0057102E"/>
    <w:rsid w:val="00571B22"/>
    <w:rsid w:val="0057570E"/>
    <w:rsid w:val="0058440B"/>
    <w:rsid w:val="00586CDF"/>
    <w:rsid w:val="005973C8"/>
    <w:rsid w:val="005A12DE"/>
    <w:rsid w:val="005A1342"/>
    <w:rsid w:val="005A3B87"/>
    <w:rsid w:val="005A5103"/>
    <w:rsid w:val="005A6487"/>
    <w:rsid w:val="005B0B5E"/>
    <w:rsid w:val="005B2D33"/>
    <w:rsid w:val="005B315C"/>
    <w:rsid w:val="005C1D18"/>
    <w:rsid w:val="005C37AB"/>
    <w:rsid w:val="005C706C"/>
    <w:rsid w:val="005D0D3C"/>
    <w:rsid w:val="005D1380"/>
    <w:rsid w:val="005D3004"/>
    <w:rsid w:val="005D7FBB"/>
    <w:rsid w:val="005E06F9"/>
    <w:rsid w:val="005E2D39"/>
    <w:rsid w:val="005E709E"/>
    <w:rsid w:val="005E790A"/>
    <w:rsid w:val="005F2288"/>
    <w:rsid w:val="005F3781"/>
    <w:rsid w:val="005F411C"/>
    <w:rsid w:val="005F6783"/>
    <w:rsid w:val="005F7242"/>
    <w:rsid w:val="00600A82"/>
    <w:rsid w:val="00601556"/>
    <w:rsid w:val="006167A1"/>
    <w:rsid w:val="006208D7"/>
    <w:rsid w:val="00621E72"/>
    <w:rsid w:val="00624305"/>
    <w:rsid w:val="00624590"/>
    <w:rsid w:val="00626481"/>
    <w:rsid w:val="00631449"/>
    <w:rsid w:val="006369B4"/>
    <w:rsid w:val="006458E1"/>
    <w:rsid w:val="006463F5"/>
    <w:rsid w:val="006475CB"/>
    <w:rsid w:val="006524F9"/>
    <w:rsid w:val="00652CBD"/>
    <w:rsid w:val="0065366D"/>
    <w:rsid w:val="00654F4E"/>
    <w:rsid w:val="00655E72"/>
    <w:rsid w:val="0065668D"/>
    <w:rsid w:val="00664103"/>
    <w:rsid w:val="00664C63"/>
    <w:rsid w:val="00665F56"/>
    <w:rsid w:val="00670B95"/>
    <w:rsid w:val="006739BE"/>
    <w:rsid w:val="00674DC5"/>
    <w:rsid w:val="00677416"/>
    <w:rsid w:val="00683868"/>
    <w:rsid w:val="00683C61"/>
    <w:rsid w:val="006866F7"/>
    <w:rsid w:val="00686F80"/>
    <w:rsid w:val="00691761"/>
    <w:rsid w:val="00692093"/>
    <w:rsid w:val="00696518"/>
    <w:rsid w:val="006A0376"/>
    <w:rsid w:val="006A4F4A"/>
    <w:rsid w:val="006A6DC6"/>
    <w:rsid w:val="006A74A9"/>
    <w:rsid w:val="006C0B6F"/>
    <w:rsid w:val="006C0B87"/>
    <w:rsid w:val="006C1671"/>
    <w:rsid w:val="006C2E18"/>
    <w:rsid w:val="006C3049"/>
    <w:rsid w:val="006C35C9"/>
    <w:rsid w:val="006C47A5"/>
    <w:rsid w:val="006D0490"/>
    <w:rsid w:val="006D0B70"/>
    <w:rsid w:val="006D4238"/>
    <w:rsid w:val="006D6808"/>
    <w:rsid w:val="006E02DD"/>
    <w:rsid w:val="006E5F6B"/>
    <w:rsid w:val="006F2847"/>
    <w:rsid w:val="006F2891"/>
    <w:rsid w:val="00700049"/>
    <w:rsid w:val="00700A2B"/>
    <w:rsid w:val="007028B4"/>
    <w:rsid w:val="00706317"/>
    <w:rsid w:val="0070636B"/>
    <w:rsid w:val="00707760"/>
    <w:rsid w:val="007106CA"/>
    <w:rsid w:val="0071750D"/>
    <w:rsid w:val="00725C79"/>
    <w:rsid w:val="00726881"/>
    <w:rsid w:val="00731ECF"/>
    <w:rsid w:val="00735A51"/>
    <w:rsid w:val="007409C0"/>
    <w:rsid w:val="00741C5D"/>
    <w:rsid w:val="0074328C"/>
    <w:rsid w:val="00743769"/>
    <w:rsid w:val="00743B0F"/>
    <w:rsid w:val="00750C73"/>
    <w:rsid w:val="00757BE5"/>
    <w:rsid w:val="007622C2"/>
    <w:rsid w:val="00764B62"/>
    <w:rsid w:val="00771030"/>
    <w:rsid w:val="007725B4"/>
    <w:rsid w:val="00773F68"/>
    <w:rsid w:val="00774789"/>
    <w:rsid w:val="00775D4D"/>
    <w:rsid w:val="00782E22"/>
    <w:rsid w:val="00785A5E"/>
    <w:rsid w:val="00790FD7"/>
    <w:rsid w:val="00794F88"/>
    <w:rsid w:val="007952B8"/>
    <w:rsid w:val="007A38A8"/>
    <w:rsid w:val="007A39C8"/>
    <w:rsid w:val="007A4133"/>
    <w:rsid w:val="007A5456"/>
    <w:rsid w:val="007B5251"/>
    <w:rsid w:val="007B6CB2"/>
    <w:rsid w:val="007B72D4"/>
    <w:rsid w:val="007C0F42"/>
    <w:rsid w:val="007C1311"/>
    <w:rsid w:val="007C1F8A"/>
    <w:rsid w:val="007C6DB0"/>
    <w:rsid w:val="007C6DD9"/>
    <w:rsid w:val="007C75C4"/>
    <w:rsid w:val="007D05EA"/>
    <w:rsid w:val="007E29BD"/>
    <w:rsid w:val="007F2C1F"/>
    <w:rsid w:val="007F6D13"/>
    <w:rsid w:val="008016E9"/>
    <w:rsid w:val="008025C3"/>
    <w:rsid w:val="00802B40"/>
    <w:rsid w:val="00803590"/>
    <w:rsid w:val="0080533B"/>
    <w:rsid w:val="0081050E"/>
    <w:rsid w:val="00811070"/>
    <w:rsid w:val="008132B1"/>
    <w:rsid w:val="00814E8B"/>
    <w:rsid w:val="00816CDD"/>
    <w:rsid w:val="00817898"/>
    <w:rsid w:val="0082178C"/>
    <w:rsid w:val="008221B1"/>
    <w:rsid w:val="00822287"/>
    <w:rsid w:val="00822850"/>
    <w:rsid w:val="00826C19"/>
    <w:rsid w:val="00827B20"/>
    <w:rsid w:val="0083014B"/>
    <w:rsid w:val="00835DC0"/>
    <w:rsid w:val="00844BC8"/>
    <w:rsid w:val="0084740F"/>
    <w:rsid w:val="00847E7C"/>
    <w:rsid w:val="0085072B"/>
    <w:rsid w:val="00853F6E"/>
    <w:rsid w:val="008551CF"/>
    <w:rsid w:val="00860453"/>
    <w:rsid w:val="008605EF"/>
    <w:rsid w:val="00861FC9"/>
    <w:rsid w:val="008624B8"/>
    <w:rsid w:val="0086332C"/>
    <w:rsid w:val="008634F9"/>
    <w:rsid w:val="00864BDC"/>
    <w:rsid w:val="0086604D"/>
    <w:rsid w:val="0086604F"/>
    <w:rsid w:val="008667F0"/>
    <w:rsid w:val="0086752E"/>
    <w:rsid w:val="0087167C"/>
    <w:rsid w:val="00871880"/>
    <w:rsid w:val="00872667"/>
    <w:rsid w:val="00872A3D"/>
    <w:rsid w:val="00872FA6"/>
    <w:rsid w:val="00874A1E"/>
    <w:rsid w:val="00874EF4"/>
    <w:rsid w:val="0088082E"/>
    <w:rsid w:val="00896167"/>
    <w:rsid w:val="00896F3E"/>
    <w:rsid w:val="008977BA"/>
    <w:rsid w:val="00897B95"/>
    <w:rsid w:val="008A4D48"/>
    <w:rsid w:val="008A7827"/>
    <w:rsid w:val="008B476B"/>
    <w:rsid w:val="008B6AD1"/>
    <w:rsid w:val="008B7963"/>
    <w:rsid w:val="008C056D"/>
    <w:rsid w:val="008C0C2E"/>
    <w:rsid w:val="008C24EE"/>
    <w:rsid w:val="008C31A5"/>
    <w:rsid w:val="008C43E3"/>
    <w:rsid w:val="008C7AC9"/>
    <w:rsid w:val="008D5172"/>
    <w:rsid w:val="008E164E"/>
    <w:rsid w:val="008F2469"/>
    <w:rsid w:val="008F4EF7"/>
    <w:rsid w:val="008F7842"/>
    <w:rsid w:val="00900ACF"/>
    <w:rsid w:val="00903D79"/>
    <w:rsid w:val="0090626B"/>
    <w:rsid w:val="009106F1"/>
    <w:rsid w:val="00914E29"/>
    <w:rsid w:val="009152E1"/>
    <w:rsid w:val="00917DEA"/>
    <w:rsid w:val="00920864"/>
    <w:rsid w:val="00921252"/>
    <w:rsid w:val="00922104"/>
    <w:rsid w:val="00922C9A"/>
    <w:rsid w:val="00924BFD"/>
    <w:rsid w:val="009262B4"/>
    <w:rsid w:val="00927376"/>
    <w:rsid w:val="0093287F"/>
    <w:rsid w:val="00933356"/>
    <w:rsid w:val="00934EF5"/>
    <w:rsid w:val="009538CA"/>
    <w:rsid w:val="00953979"/>
    <w:rsid w:val="00956E20"/>
    <w:rsid w:val="009573E2"/>
    <w:rsid w:val="009616D1"/>
    <w:rsid w:val="0096191A"/>
    <w:rsid w:val="00963540"/>
    <w:rsid w:val="009661D8"/>
    <w:rsid w:val="0096733D"/>
    <w:rsid w:val="00970E56"/>
    <w:rsid w:val="00971876"/>
    <w:rsid w:val="00976339"/>
    <w:rsid w:val="00976BC8"/>
    <w:rsid w:val="00981C82"/>
    <w:rsid w:val="00985247"/>
    <w:rsid w:val="00985978"/>
    <w:rsid w:val="00987285"/>
    <w:rsid w:val="009877F3"/>
    <w:rsid w:val="009879FA"/>
    <w:rsid w:val="009905CD"/>
    <w:rsid w:val="00997714"/>
    <w:rsid w:val="009A0150"/>
    <w:rsid w:val="009A0C22"/>
    <w:rsid w:val="009A19B1"/>
    <w:rsid w:val="009A23AD"/>
    <w:rsid w:val="009A282D"/>
    <w:rsid w:val="009B2959"/>
    <w:rsid w:val="009B32CD"/>
    <w:rsid w:val="009B349E"/>
    <w:rsid w:val="009C1D73"/>
    <w:rsid w:val="009C21EA"/>
    <w:rsid w:val="009C4CC8"/>
    <w:rsid w:val="009C5776"/>
    <w:rsid w:val="009C7D32"/>
    <w:rsid w:val="009D10EF"/>
    <w:rsid w:val="009D5DE5"/>
    <w:rsid w:val="009D7653"/>
    <w:rsid w:val="009D7C3A"/>
    <w:rsid w:val="009D7F82"/>
    <w:rsid w:val="009E3DD0"/>
    <w:rsid w:val="009E47CA"/>
    <w:rsid w:val="009E6AB4"/>
    <w:rsid w:val="009E799A"/>
    <w:rsid w:val="009F15B4"/>
    <w:rsid w:val="009F4AAA"/>
    <w:rsid w:val="00A007A4"/>
    <w:rsid w:val="00A01DEB"/>
    <w:rsid w:val="00A04A2B"/>
    <w:rsid w:val="00A057B2"/>
    <w:rsid w:val="00A05F3E"/>
    <w:rsid w:val="00A06796"/>
    <w:rsid w:val="00A17654"/>
    <w:rsid w:val="00A32511"/>
    <w:rsid w:val="00A3471D"/>
    <w:rsid w:val="00A35239"/>
    <w:rsid w:val="00A35DFB"/>
    <w:rsid w:val="00A36177"/>
    <w:rsid w:val="00A40DF2"/>
    <w:rsid w:val="00A41210"/>
    <w:rsid w:val="00A44345"/>
    <w:rsid w:val="00A44DA5"/>
    <w:rsid w:val="00A573CB"/>
    <w:rsid w:val="00A57B7D"/>
    <w:rsid w:val="00A57E83"/>
    <w:rsid w:val="00A57ECE"/>
    <w:rsid w:val="00A63A50"/>
    <w:rsid w:val="00A647E2"/>
    <w:rsid w:val="00A67CF5"/>
    <w:rsid w:val="00A7527D"/>
    <w:rsid w:val="00A764D1"/>
    <w:rsid w:val="00A83914"/>
    <w:rsid w:val="00A83A65"/>
    <w:rsid w:val="00A8421C"/>
    <w:rsid w:val="00A866C2"/>
    <w:rsid w:val="00AA0ADF"/>
    <w:rsid w:val="00AA2791"/>
    <w:rsid w:val="00AA4748"/>
    <w:rsid w:val="00AA50E9"/>
    <w:rsid w:val="00AA6851"/>
    <w:rsid w:val="00AB278C"/>
    <w:rsid w:val="00AB27C7"/>
    <w:rsid w:val="00AB444B"/>
    <w:rsid w:val="00AB7A79"/>
    <w:rsid w:val="00AB7FF6"/>
    <w:rsid w:val="00AC18ED"/>
    <w:rsid w:val="00AC22FB"/>
    <w:rsid w:val="00AC5CEA"/>
    <w:rsid w:val="00AD1D7E"/>
    <w:rsid w:val="00AD56FB"/>
    <w:rsid w:val="00AD6169"/>
    <w:rsid w:val="00AE138A"/>
    <w:rsid w:val="00AE19EE"/>
    <w:rsid w:val="00AE23DA"/>
    <w:rsid w:val="00AE2565"/>
    <w:rsid w:val="00AE35BD"/>
    <w:rsid w:val="00AE4ADD"/>
    <w:rsid w:val="00AE5612"/>
    <w:rsid w:val="00AE6B35"/>
    <w:rsid w:val="00AF10DB"/>
    <w:rsid w:val="00AF3CB3"/>
    <w:rsid w:val="00AF5C6F"/>
    <w:rsid w:val="00AF73AA"/>
    <w:rsid w:val="00B01681"/>
    <w:rsid w:val="00B021D9"/>
    <w:rsid w:val="00B10987"/>
    <w:rsid w:val="00B11F12"/>
    <w:rsid w:val="00B123A2"/>
    <w:rsid w:val="00B125C4"/>
    <w:rsid w:val="00B16542"/>
    <w:rsid w:val="00B1731C"/>
    <w:rsid w:val="00B2206A"/>
    <w:rsid w:val="00B22588"/>
    <w:rsid w:val="00B22624"/>
    <w:rsid w:val="00B24EDD"/>
    <w:rsid w:val="00B25A4A"/>
    <w:rsid w:val="00B3791A"/>
    <w:rsid w:val="00B44375"/>
    <w:rsid w:val="00B54CF1"/>
    <w:rsid w:val="00B54F4C"/>
    <w:rsid w:val="00B56A74"/>
    <w:rsid w:val="00B56BA6"/>
    <w:rsid w:val="00B60000"/>
    <w:rsid w:val="00B60579"/>
    <w:rsid w:val="00B631F0"/>
    <w:rsid w:val="00B63514"/>
    <w:rsid w:val="00B637E7"/>
    <w:rsid w:val="00B66282"/>
    <w:rsid w:val="00B70110"/>
    <w:rsid w:val="00B80CF4"/>
    <w:rsid w:val="00B810B8"/>
    <w:rsid w:val="00B81875"/>
    <w:rsid w:val="00B85CF0"/>
    <w:rsid w:val="00B873BA"/>
    <w:rsid w:val="00B9322B"/>
    <w:rsid w:val="00BA1B7F"/>
    <w:rsid w:val="00BB2286"/>
    <w:rsid w:val="00BB232D"/>
    <w:rsid w:val="00BB3CF9"/>
    <w:rsid w:val="00BB59D3"/>
    <w:rsid w:val="00BB64CC"/>
    <w:rsid w:val="00BC3A26"/>
    <w:rsid w:val="00BC43DA"/>
    <w:rsid w:val="00BD2BF3"/>
    <w:rsid w:val="00BD462F"/>
    <w:rsid w:val="00BD58C0"/>
    <w:rsid w:val="00BE0825"/>
    <w:rsid w:val="00BE66C5"/>
    <w:rsid w:val="00BE6768"/>
    <w:rsid w:val="00BE6ABF"/>
    <w:rsid w:val="00C00588"/>
    <w:rsid w:val="00C01E82"/>
    <w:rsid w:val="00C028C4"/>
    <w:rsid w:val="00C02F44"/>
    <w:rsid w:val="00C03167"/>
    <w:rsid w:val="00C06B3A"/>
    <w:rsid w:val="00C1447E"/>
    <w:rsid w:val="00C1509D"/>
    <w:rsid w:val="00C15667"/>
    <w:rsid w:val="00C168F7"/>
    <w:rsid w:val="00C240C3"/>
    <w:rsid w:val="00C33537"/>
    <w:rsid w:val="00C348CF"/>
    <w:rsid w:val="00C354B0"/>
    <w:rsid w:val="00C360E8"/>
    <w:rsid w:val="00C37EC7"/>
    <w:rsid w:val="00C40A0F"/>
    <w:rsid w:val="00C420B9"/>
    <w:rsid w:val="00C42516"/>
    <w:rsid w:val="00C42839"/>
    <w:rsid w:val="00C42CF0"/>
    <w:rsid w:val="00C51079"/>
    <w:rsid w:val="00C5181B"/>
    <w:rsid w:val="00C53518"/>
    <w:rsid w:val="00C5577C"/>
    <w:rsid w:val="00C60FF9"/>
    <w:rsid w:val="00C63C06"/>
    <w:rsid w:val="00C654AA"/>
    <w:rsid w:val="00C67850"/>
    <w:rsid w:val="00C723F7"/>
    <w:rsid w:val="00C7650D"/>
    <w:rsid w:val="00C85C7D"/>
    <w:rsid w:val="00C90676"/>
    <w:rsid w:val="00C91C2D"/>
    <w:rsid w:val="00C96B22"/>
    <w:rsid w:val="00CA2139"/>
    <w:rsid w:val="00CA496E"/>
    <w:rsid w:val="00CA770B"/>
    <w:rsid w:val="00CB0F9E"/>
    <w:rsid w:val="00CB1BC1"/>
    <w:rsid w:val="00CB4DC5"/>
    <w:rsid w:val="00CB70F3"/>
    <w:rsid w:val="00CC28A6"/>
    <w:rsid w:val="00CC7AD7"/>
    <w:rsid w:val="00CD30EE"/>
    <w:rsid w:val="00CD5EE0"/>
    <w:rsid w:val="00CE5B2A"/>
    <w:rsid w:val="00CF233F"/>
    <w:rsid w:val="00CF31C4"/>
    <w:rsid w:val="00CF5945"/>
    <w:rsid w:val="00CF5A68"/>
    <w:rsid w:val="00CF6F86"/>
    <w:rsid w:val="00D00C2E"/>
    <w:rsid w:val="00D02B72"/>
    <w:rsid w:val="00D0321A"/>
    <w:rsid w:val="00D0745C"/>
    <w:rsid w:val="00D10323"/>
    <w:rsid w:val="00D1381D"/>
    <w:rsid w:val="00D16195"/>
    <w:rsid w:val="00D23A7E"/>
    <w:rsid w:val="00D3031B"/>
    <w:rsid w:val="00D305EB"/>
    <w:rsid w:val="00D33228"/>
    <w:rsid w:val="00D353D1"/>
    <w:rsid w:val="00D370B0"/>
    <w:rsid w:val="00D40C64"/>
    <w:rsid w:val="00D44C28"/>
    <w:rsid w:val="00D45483"/>
    <w:rsid w:val="00D46CB0"/>
    <w:rsid w:val="00D510BD"/>
    <w:rsid w:val="00D51D10"/>
    <w:rsid w:val="00D5226B"/>
    <w:rsid w:val="00D54ADC"/>
    <w:rsid w:val="00D54E16"/>
    <w:rsid w:val="00D57B06"/>
    <w:rsid w:val="00D64E41"/>
    <w:rsid w:val="00D675E5"/>
    <w:rsid w:val="00D71E78"/>
    <w:rsid w:val="00D74698"/>
    <w:rsid w:val="00D74A16"/>
    <w:rsid w:val="00D77B42"/>
    <w:rsid w:val="00D810A2"/>
    <w:rsid w:val="00D83A35"/>
    <w:rsid w:val="00D872A5"/>
    <w:rsid w:val="00D90340"/>
    <w:rsid w:val="00D91E6C"/>
    <w:rsid w:val="00DA1882"/>
    <w:rsid w:val="00DA4550"/>
    <w:rsid w:val="00DA4AE7"/>
    <w:rsid w:val="00DA79FC"/>
    <w:rsid w:val="00DA7B4A"/>
    <w:rsid w:val="00DB0707"/>
    <w:rsid w:val="00DB0E59"/>
    <w:rsid w:val="00DB2DEE"/>
    <w:rsid w:val="00DB4492"/>
    <w:rsid w:val="00DB6739"/>
    <w:rsid w:val="00DB75A7"/>
    <w:rsid w:val="00DC0A0C"/>
    <w:rsid w:val="00DC0F91"/>
    <w:rsid w:val="00DC2334"/>
    <w:rsid w:val="00DC4FF8"/>
    <w:rsid w:val="00DC65E2"/>
    <w:rsid w:val="00DD063B"/>
    <w:rsid w:val="00DD3A83"/>
    <w:rsid w:val="00DD52C0"/>
    <w:rsid w:val="00DD6BA8"/>
    <w:rsid w:val="00DE2374"/>
    <w:rsid w:val="00DE59B0"/>
    <w:rsid w:val="00DF1812"/>
    <w:rsid w:val="00DF5908"/>
    <w:rsid w:val="00E00C21"/>
    <w:rsid w:val="00E05B77"/>
    <w:rsid w:val="00E079E3"/>
    <w:rsid w:val="00E07A57"/>
    <w:rsid w:val="00E127BC"/>
    <w:rsid w:val="00E1446B"/>
    <w:rsid w:val="00E25C6C"/>
    <w:rsid w:val="00E25E78"/>
    <w:rsid w:val="00E32590"/>
    <w:rsid w:val="00E33D1F"/>
    <w:rsid w:val="00E35E51"/>
    <w:rsid w:val="00E403F0"/>
    <w:rsid w:val="00E42391"/>
    <w:rsid w:val="00E42D2C"/>
    <w:rsid w:val="00E44063"/>
    <w:rsid w:val="00E50037"/>
    <w:rsid w:val="00E52AFF"/>
    <w:rsid w:val="00E539CE"/>
    <w:rsid w:val="00E5482C"/>
    <w:rsid w:val="00E6140A"/>
    <w:rsid w:val="00E61693"/>
    <w:rsid w:val="00E62D7B"/>
    <w:rsid w:val="00E6503D"/>
    <w:rsid w:val="00E66973"/>
    <w:rsid w:val="00E71549"/>
    <w:rsid w:val="00E74A33"/>
    <w:rsid w:val="00E776AB"/>
    <w:rsid w:val="00E80B3B"/>
    <w:rsid w:val="00E84241"/>
    <w:rsid w:val="00E868AC"/>
    <w:rsid w:val="00E8783D"/>
    <w:rsid w:val="00E918FE"/>
    <w:rsid w:val="00E967D7"/>
    <w:rsid w:val="00EA09E1"/>
    <w:rsid w:val="00EA1612"/>
    <w:rsid w:val="00EA55C6"/>
    <w:rsid w:val="00EA718F"/>
    <w:rsid w:val="00EA7EEA"/>
    <w:rsid w:val="00EB7522"/>
    <w:rsid w:val="00EC4C10"/>
    <w:rsid w:val="00ED71C5"/>
    <w:rsid w:val="00EE1340"/>
    <w:rsid w:val="00EE3E91"/>
    <w:rsid w:val="00EE4C4A"/>
    <w:rsid w:val="00EE4F21"/>
    <w:rsid w:val="00EE5571"/>
    <w:rsid w:val="00EE5BDE"/>
    <w:rsid w:val="00EF0D54"/>
    <w:rsid w:val="00EF1EFD"/>
    <w:rsid w:val="00EF31E0"/>
    <w:rsid w:val="00EF7F38"/>
    <w:rsid w:val="00F03288"/>
    <w:rsid w:val="00F04679"/>
    <w:rsid w:val="00F05B0C"/>
    <w:rsid w:val="00F07E31"/>
    <w:rsid w:val="00F10AFC"/>
    <w:rsid w:val="00F16F73"/>
    <w:rsid w:val="00F2078D"/>
    <w:rsid w:val="00F220C1"/>
    <w:rsid w:val="00F22F00"/>
    <w:rsid w:val="00F236DA"/>
    <w:rsid w:val="00F23E92"/>
    <w:rsid w:val="00F342C8"/>
    <w:rsid w:val="00F35C19"/>
    <w:rsid w:val="00F375A8"/>
    <w:rsid w:val="00F43240"/>
    <w:rsid w:val="00F43CB0"/>
    <w:rsid w:val="00F509B0"/>
    <w:rsid w:val="00F51B96"/>
    <w:rsid w:val="00F523F5"/>
    <w:rsid w:val="00F525FE"/>
    <w:rsid w:val="00F535AB"/>
    <w:rsid w:val="00F536FA"/>
    <w:rsid w:val="00F56340"/>
    <w:rsid w:val="00F572F2"/>
    <w:rsid w:val="00F60602"/>
    <w:rsid w:val="00F70E34"/>
    <w:rsid w:val="00F724B6"/>
    <w:rsid w:val="00F77E10"/>
    <w:rsid w:val="00F80176"/>
    <w:rsid w:val="00F80EFC"/>
    <w:rsid w:val="00F816A5"/>
    <w:rsid w:val="00F836D2"/>
    <w:rsid w:val="00F83E42"/>
    <w:rsid w:val="00F845CD"/>
    <w:rsid w:val="00F850BF"/>
    <w:rsid w:val="00F94977"/>
    <w:rsid w:val="00F9664B"/>
    <w:rsid w:val="00F97F67"/>
    <w:rsid w:val="00FA0154"/>
    <w:rsid w:val="00FA632B"/>
    <w:rsid w:val="00FA6902"/>
    <w:rsid w:val="00FB0A9B"/>
    <w:rsid w:val="00FB1776"/>
    <w:rsid w:val="00FB7328"/>
    <w:rsid w:val="00FB7AF5"/>
    <w:rsid w:val="00FC392E"/>
    <w:rsid w:val="00FC68B2"/>
    <w:rsid w:val="00FD4423"/>
    <w:rsid w:val="00FE27B5"/>
    <w:rsid w:val="00FE6CA2"/>
    <w:rsid w:val="00FE79DE"/>
    <w:rsid w:val="00FE7BEE"/>
    <w:rsid w:val="00FF188D"/>
    <w:rsid w:val="00FF3B71"/>
    <w:rsid w:val="00FF45E5"/>
    <w:rsid w:val="00FF6026"/>
    <w:rsid w:val="00FF66A9"/>
    <w:rsid w:val="00FF7450"/>
    <w:rsid w:val="04A832EF"/>
    <w:rsid w:val="0CDD97E3"/>
    <w:rsid w:val="209F84BD"/>
    <w:rsid w:val="226F9766"/>
    <w:rsid w:val="22A01615"/>
    <w:rsid w:val="26D34F83"/>
    <w:rsid w:val="3717FEC6"/>
    <w:rsid w:val="38706280"/>
    <w:rsid w:val="3F4B6423"/>
    <w:rsid w:val="40676673"/>
    <w:rsid w:val="44CC3585"/>
    <w:rsid w:val="4893DDA8"/>
    <w:rsid w:val="51FB6F36"/>
    <w:rsid w:val="6459EF24"/>
    <w:rsid w:val="6A5BBDE1"/>
    <w:rsid w:val="6C9F095F"/>
    <w:rsid w:val="72962CCC"/>
    <w:rsid w:val="7D4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7E4C3F"/>
  <w15:chartTrackingRefBased/>
  <w15:docId w15:val="{0B4D756E-85D7-4877-9942-ABD7E048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D8"/>
  </w:style>
  <w:style w:type="paragraph" w:styleId="Heading1">
    <w:name w:val="heading 1"/>
    <w:basedOn w:val="Normal"/>
    <w:next w:val="Normal"/>
    <w:link w:val="Heading1Char"/>
    <w:uiPriority w:val="9"/>
    <w:qFormat/>
    <w:rsid w:val="00C5181B"/>
    <w:pPr>
      <w:keepNext/>
      <w:keepLines/>
      <w:numPr>
        <w:numId w:val="14"/>
      </w:numPr>
      <w:spacing w:before="120" w:after="120" w:line="360" w:lineRule="auto"/>
      <w:outlineLvl w:val="0"/>
    </w:pPr>
    <w:rPr>
      <w:rFonts w:asciiTheme="majorHAnsi" w:eastAsiaTheme="majorEastAsia" w:hAnsiTheme="majorHAnsi" w:cs="Arial"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81B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833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4F2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nhideWhenUsed/>
    <w:rsid w:val="00EE4F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. (a.)"/>
    <w:basedOn w:val="Normal"/>
    <w:next w:val="Normal"/>
    <w:unhideWhenUsed/>
    <w:rsid w:val="00EE4F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aliases w:val=". [(1)]"/>
    <w:basedOn w:val="Normal"/>
    <w:next w:val="Normal"/>
    <w:unhideWhenUsed/>
    <w:rsid w:val="00EE4F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H8,. [(a)]"/>
    <w:basedOn w:val="Normal"/>
    <w:next w:val="Normal"/>
    <w:unhideWhenUsed/>
    <w:rsid w:val="00EE4F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. [(iii)],Heading 9 Char"/>
    <w:basedOn w:val="Normal"/>
    <w:next w:val="Normal"/>
    <w:unhideWhenUsed/>
    <w:rsid w:val="00EE4F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D00C2E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0C2E"/>
    <w:pPr>
      <w:ind w:firstLine="360"/>
    </w:pPr>
    <w:rPr>
      <w:rFonts w:ascii="CG Times" w:hAnsi="CG Times"/>
      <w:snapToGrid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00C2E"/>
    <w:rPr>
      <w:rFonts w:ascii="Arial" w:hAnsi="Arial"/>
      <w:b w:val="0"/>
      <w:i w:val="0"/>
      <w:snapToGrid w:val="0"/>
      <w:color w:val="auto"/>
      <w:sz w:val="22"/>
      <w:u w:val="none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0C2E"/>
    <w:rPr>
      <w:rFonts w:ascii="CG Times" w:hAnsi="CG Times"/>
      <w:b w:val="0"/>
      <w:i w:val="0"/>
      <w:snapToGrid/>
      <w:color w:val="auto"/>
      <w:sz w:val="24"/>
      <w:u w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0C2E"/>
    <w:pPr>
      <w:numPr>
        <w:ilvl w:val="0"/>
      </w:numPr>
      <w:ind w:left="360" w:firstLine="3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0C2E"/>
    <w:rPr>
      <w:rFonts w:ascii="CG Times" w:hAnsi="CG Times"/>
      <w:b w:val="0"/>
      <w:i w:val="0"/>
      <w:color w:val="auto"/>
      <w:sz w:val="26"/>
      <w:u w:val="none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BookTitle">
    <w:name w:val="Book Title"/>
    <w:basedOn w:val="DefaultParagraphFont"/>
    <w:uiPriority w:val="33"/>
    <w:qFormat/>
    <w:rsid w:val="00D00C2E"/>
    <w:rPr>
      <w:b/>
      <w:bCs/>
      <w:i/>
      <w:iCs/>
      <w:color w:val="auto"/>
      <w:spacing w:val="5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873B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00C2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0C2E"/>
    <w:rPr>
      <w:b w:val="0"/>
      <w:i w:val="0"/>
      <w:color w:val="auto"/>
      <w:sz w:val="16"/>
      <w:szCs w:val="16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C2E"/>
    <w:rPr>
      <w:rFonts w:ascii="CG Times" w:eastAsia="Times New Roman" w:hAnsi="CG Times"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00C2E"/>
    <w:rPr>
      <w:rFonts w:eastAsia="SimSun"/>
      <w:b w:val="0"/>
      <w:i w:val="0"/>
      <w:color w:val="auto"/>
      <w:u w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C2E"/>
    <w:rPr>
      <w:rFonts w:ascii="CG Times" w:eastAsia="SimSun" w:hAnsi="CG Times"/>
      <w:b w:val="0"/>
      <w:bCs/>
      <w:i w:val="0"/>
      <w:color w:val="auto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0C2E"/>
  </w:style>
  <w:style w:type="character" w:customStyle="1" w:styleId="DateChar">
    <w:name w:val="Date Char"/>
    <w:basedOn w:val="DefaultParagraphFont"/>
    <w:link w:val="Date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0C2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C2E"/>
    <w:rPr>
      <w:rFonts w:ascii="Segoe UI" w:hAnsi="Segoe UI" w:cs="Segoe UI"/>
      <w:b w:val="0"/>
      <w:i w:val="0"/>
      <w:color w:val="auto"/>
      <w:sz w:val="16"/>
      <w:szCs w:val="16"/>
      <w:u w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0C2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Emphasis">
    <w:name w:val="Emphasis"/>
    <w:basedOn w:val="DefaultParagraphFont"/>
    <w:uiPriority w:val="20"/>
    <w:qFormat/>
    <w:rsid w:val="00D00C2E"/>
    <w:rPr>
      <w:b w:val="0"/>
      <w:i/>
      <w:iCs/>
      <w:color w:val="auto"/>
      <w:u w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D00C2E"/>
    <w:rPr>
      <w:b w:val="0"/>
      <w:i w:val="0"/>
      <w:color w:val="auto"/>
      <w:u w:val="no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0C2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0C2E"/>
    <w:rPr>
      <w:rFonts w:ascii="CG Times" w:hAnsi="CG Times"/>
      <w:b w:val="0"/>
      <w:i w:val="0"/>
      <w:color w:val="auto"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D00C2E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0C2E"/>
    <w:rPr>
      <w:rFonts w:asciiTheme="majorHAnsi" w:eastAsiaTheme="majorEastAsia" w:hAnsiTheme="majorHAnsi" w:cstheme="majorBidi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0C2E"/>
    <w:rPr>
      <w:b w:val="0"/>
      <w:i w:val="0"/>
      <w:color w:val="auto"/>
      <w:u w:val="non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0C2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0C2E"/>
    <w:rPr>
      <w:rFonts w:ascii="CG Times" w:hAnsi="CG Times"/>
      <w:b w:val="0"/>
      <w:i w:val="0"/>
      <w:color w:val="auto"/>
      <w:u w:val="none"/>
    </w:rPr>
  </w:style>
  <w:style w:type="character" w:styleId="Hashtag">
    <w:name w:val="Hashtag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00C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D00C2E"/>
    <w:rPr>
      <w:b w:val="0"/>
      <w:i w:val="0"/>
      <w:color w:val="auto"/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0C2E"/>
    <w:rPr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0C2E"/>
    <w:rPr>
      <w:rFonts w:ascii="CG Times" w:hAnsi="CG Times"/>
      <w:b w:val="0"/>
      <w:i w:val="0"/>
      <w:iCs/>
      <w:color w:val="auto"/>
      <w:sz w:val="24"/>
      <w:u w:val="none"/>
    </w:rPr>
  </w:style>
  <w:style w:type="character" w:styleId="HTMLCite">
    <w:name w:val="HTML Cite"/>
    <w:basedOn w:val="DefaultParagraphFont"/>
    <w:uiPriority w:val="99"/>
    <w:semiHidden/>
    <w:unhideWhenUsed/>
    <w:rsid w:val="00D00C2E"/>
    <w:rPr>
      <w:b w:val="0"/>
      <w:i w:val="0"/>
      <w:iCs/>
      <w:color w:val="auto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D00C2E"/>
    <w:rPr>
      <w:b w:val="0"/>
      <w:i w:val="0"/>
      <w:iCs/>
      <w:color w:val="auto"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2E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2E"/>
    <w:rPr>
      <w:rFonts w:ascii="Consolas" w:hAnsi="Consolas"/>
      <w:b w:val="0"/>
      <w:i w:val="0"/>
      <w:color w:val="auto"/>
      <w:u w:val="none"/>
    </w:rPr>
  </w:style>
  <w:style w:type="character" w:styleId="HTMLSample">
    <w:name w:val="HTML Sample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D00C2E"/>
    <w:rPr>
      <w:rFonts w:ascii="Consolas" w:hAnsi="Consolas"/>
      <w:b w:val="0"/>
      <w:i w:val="0"/>
      <w:color w:val="auto"/>
      <w:sz w:val="20"/>
      <w:szCs w:val="20"/>
      <w:u w:val="none"/>
    </w:rPr>
  </w:style>
  <w:style w:type="paragraph" w:styleId="Footer">
    <w:name w:val="footer"/>
    <w:basedOn w:val="Normal"/>
    <w:semiHidden/>
    <w:rsid w:val="00FE79DE"/>
    <w:pPr>
      <w:tabs>
        <w:tab w:val="center" w:pos="4419"/>
        <w:tab w:val="right" w:pos="8838"/>
      </w:tabs>
    </w:pPr>
  </w:style>
  <w:style w:type="character" w:styleId="HTMLVariable">
    <w:name w:val="HTML Variable"/>
    <w:basedOn w:val="DefaultParagraphFont"/>
    <w:uiPriority w:val="99"/>
    <w:semiHidden/>
    <w:unhideWhenUsed/>
    <w:rsid w:val="00D00C2E"/>
    <w:rPr>
      <w:b w:val="0"/>
      <w:i w:val="0"/>
      <w:iCs/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D00C2E"/>
    <w:rPr>
      <w:b w:val="0"/>
      <w:i w:val="0"/>
      <w:color w:val="auto"/>
      <w:u w:val="none"/>
    </w:rPr>
  </w:style>
  <w:style w:type="paragraph" w:styleId="ListBullet2">
    <w:name w:val="List Bullet 2"/>
    <w:basedOn w:val="Normal"/>
    <w:autoRedefine/>
    <w:semiHidden/>
    <w:rsid w:val="00FE79DE"/>
    <w:pPr>
      <w:numPr>
        <w:numId w:val="4"/>
      </w:numPr>
    </w:pPr>
  </w:style>
  <w:style w:type="paragraph" w:styleId="BodyTextIndent">
    <w:name w:val="Body Text Indent"/>
    <w:basedOn w:val="Normal"/>
    <w:link w:val="BodyTextIndentChar"/>
    <w:semiHidden/>
    <w:rsid w:val="00FE79DE"/>
    <w:pPr>
      <w:numPr>
        <w:ilvl w:val="12"/>
      </w:numPr>
      <w:ind w:left="283" w:firstLine="1"/>
    </w:pPr>
    <w:rPr>
      <w:sz w:val="26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00C2E"/>
    <w:pPr>
      <w:ind w:left="480" w:hanging="240"/>
    </w:pPr>
  </w:style>
  <w:style w:type="paragraph" w:styleId="BlockText">
    <w:name w:val="Block Text"/>
    <w:basedOn w:val="Normal"/>
    <w:semiHidden/>
    <w:rsid w:val="00FE79DE"/>
    <w:pPr>
      <w:ind w:left="851" w:right="-759"/>
    </w:pPr>
    <w:rPr>
      <w:rFonts w:ascii="Arial" w:hAnsi="Arial"/>
    </w:rPr>
  </w:style>
  <w:style w:type="paragraph" w:styleId="BodyTextIndent2">
    <w:name w:val="Body Text Indent 2"/>
    <w:basedOn w:val="Normal"/>
    <w:semiHidden/>
    <w:rsid w:val="00FE79DE"/>
    <w:pPr>
      <w:ind w:left="851"/>
    </w:pPr>
    <w:rPr>
      <w:rFonts w:ascii="Arial" w:hAnsi="Arial"/>
    </w:rPr>
  </w:style>
  <w:style w:type="paragraph" w:styleId="BodyTextIndent3">
    <w:name w:val="Body Text Indent 3"/>
    <w:basedOn w:val="Normal"/>
    <w:semiHidden/>
    <w:rsid w:val="00FE79DE"/>
    <w:pPr>
      <w:ind w:left="709"/>
    </w:pPr>
    <w:rPr>
      <w:rFonts w:ascii="Arial" w:hAnsi="Arial"/>
      <w:snapToGrid w:val="0"/>
    </w:rPr>
  </w:style>
  <w:style w:type="paragraph" w:styleId="BodyText">
    <w:name w:val="Body Text"/>
    <w:basedOn w:val="Normal"/>
    <w:link w:val="BodyTextChar"/>
    <w:semiHidden/>
    <w:rsid w:val="00FE79DE"/>
    <w:rPr>
      <w:rFonts w:ascii="Arial" w:hAnsi="Arial"/>
      <w:snapToGrid w:val="0"/>
    </w:rPr>
  </w:style>
  <w:style w:type="paragraph" w:styleId="BodyText2">
    <w:name w:val="Body Text 2"/>
    <w:basedOn w:val="Normal"/>
    <w:semiHidden/>
    <w:rsid w:val="00FE79DE"/>
    <w:rPr>
      <w:rFonts w:ascii="Times New Roman" w:hAnsi="Times New Roman"/>
      <w:sz w:val="26"/>
    </w:rPr>
  </w:style>
  <w:style w:type="paragraph" w:styleId="BodyText3">
    <w:name w:val="Body Text 3"/>
    <w:basedOn w:val="Normal"/>
    <w:semiHidden/>
    <w:rsid w:val="00FE79DE"/>
    <w:rPr>
      <w:rFonts w:ascii="Arial" w:hAnsi="Arial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00C2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0C2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0C2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0C2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0C2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0C2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0C2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0C2E"/>
    <w:rPr>
      <w:rFonts w:asciiTheme="majorHAnsi" w:eastAsiaTheme="majorEastAsia" w:hAnsiTheme="majorHAnsi" w:cstheme="majorBidi"/>
      <w:bCs/>
    </w:rPr>
  </w:style>
  <w:style w:type="character" w:styleId="IntenseEmphasis">
    <w:name w:val="Intense Emphasis"/>
    <w:basedOn w:val="DefaultParagraphFont"/>
    <w:uiPriority w:val="21"/>
    <w:qFormat/>
    <w:rsid w:val="00D00C2E"/>
    <w:rPr>
      <w:b w:val="0"/>
      <w:i/>
      <w:iCs/>
      <w:color w:val="4472C4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2E"/>
    <w:rPr>
      <w:b w:val="0"/>
      <w:i/>
      <w:iCs/>
      <w:color w:val="4472C4" w:themeColor="accent1"/>
      <w:u w:val="none"/>
    </w:rPr>
  </w:style>
  <w:style w:type="character" w:styleId="IntenseReference">
    <w:name w:val="Intense Reference"/>
    <w:basedOn w:val="DefaultParagraphFont"/>
    <w:uiPriority w:val="32"/>
    <w:qFormat/>
    <w:rsid w:val="00D00C2E"/>
    <w:rPr>
      <w:b/>
      <w:bCs/>
      <w:i w:val="0"/>
      <w:smallCaps/>
      <w:color w:val="4472C4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D00C2E"/>
    <w:rPr>
      <w:b w:val="0"/>
      <w:i w:val="0"/>
      <w:color w:val="auto"/>
      <w:u w:val="none"/>
    </w:rPr>
  </w:style>
  <w:style w:type="paragraph" w:styleId="List">
    <w:name w:val="List"/>
    <w:basedOn w:val="Normal"/>
    <w:uiPriority w:val="99"/>
    <w:semiHidden/>
    <w:unhideWhenUsed/>
    <w:rsid w:val="00D00C2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0C2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0C2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0C2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0C2E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unhideWhenUsed/>
    <w:rsid w:val="00D00C2E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00C2E"/>
    <w:pPr>
      <w:ind w:left="283"/>
      <w:contextualSpacing/>
    </w:pPr>
  </w:style>
  <w:style w:type="character" w:styleId="FollowedHyperlink">
    <w:name w:val="FollowedHyperlink"/>
    <w:semiHidden/>
    <w:rsid w:val="00FE79DE"/>
    <w:rPr>
      <w:b w:val="0"/>
      <w:i w:val="0"/>
      <w:color w:val="auto"/>
      <w:u w:val="none"/>
    </w:rPr>
  </w:style>
  <w:style w:type="paragraph" w:styleId="ListContinue2">
    <w:name w:val="List Continue 2"/>
    <w:basedOn w:val="Normal"/>
    <w:uiPriority w:val="99"/>
    <w:semiHidden/>
    <w:unhideWhenUsed/>
    <w:rsid w:val="00D00C2E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0C2E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0C2E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0C2E"/>
    <w:pPr>
      <w:ind w:left="1415"/>
      <w:contextualSpacing/>
    </w:pPr>
  </w:style>
  <w:style w:type="paragraph" w:styleId="BalloonText">
    <w:name w:val="Balloon Text"/>
    <w:basedOn w:val="Normal"/>
    <w:semiHidden/>
    <w:rsid w:val="00FE79DE"/>
    <w:rPr>
      <w:rFonts w:ascii="Tahoma" w:hAnsi="Tahoma" w:cs="Tahoma"/>
      <w:sz w:val="16"/>
      <w:szCs w:val="16"/>
    </w:rPr>
  </w:style>
  <w:style w:type="paragraph" w:styleId="ListNumber2">
    <w:name w:val="List Number 2"/>
    <w:basedOn w:val="Normal"/>
    <w:uiPriority w:val="99"/>
    <w:semiHidden/>
    <w:unhideWhenUsed/>
    <w:rsid w:val="00D00C2E"/>
    <w:pPr>
      <w:numPr>
        <w:numId w:val="3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0C2E"/>
    <w:pPr>
      <w:numPr>
        <w:numId w:val="32"/>
      </w:numPr>
      <w:contextualSpacing/>
    </w:pPr>
  </w:style>
  <w:style w:type="paragraph" w:styleId="CommentText">
    <w:name w:val="annotation text"/>
    <w:basedOn w:val="Normal"/>
    <w:link w:val="CommentTextChar"/>
    <w:semiHidden/>
    <w:rsid w:val="00FE79DE"/>
    <w:rPr>
      <w:rFonts w:ascii="Times New Roman" w:eastAsia="SimSun" w:hAnsi="Times New Roman"/>
      <w:sz w:val="20"/>
    </w:rPr>
  </w:style>
  <w:style w:type="paragraph" w:styleId="ListNumber4">
    <w:name w:val="List Number 4"/>
    <w:basedOn w:val="Normal"/>
    <w:uiPriority w:val="99"/>
    <w:semiHidden/>
    <w:unhideWhenUsed/>
    <w:rsid w:val="00D00C2E"/>
    <w:pPr>
      <w:numPr>
        <w:numId w:val="3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0C2E"/>
    <w:pPr>
      <w:numPr>
        <w:numId w:val="34"/>
      </w:numPr>
      <w:contextualSpacing/>
    </w:pPr>
  </w:style>
  <w:style w:type="paragraph" w:styleId="ListParagraph">
    <w:name w:val="List Paragraph"/>
    <w:basedOn w:val="Normal"/>
    <w:uiPriority w:val="34"/>
    <w:qFormat/>
    <w:rsid w:val="00D00C2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00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paragraph" w:styleId="TOC4">
    <w:name w:val="toc 4"/>
    <w:basedOn w:val="Normal"/>
    <w:next w:val="Normal"/>
    <w:autoRedefine/>
    <w:semiHidden/>
    <w:rsid w:val="00FE79DE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rsid w:val="00FE79DE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rsid w:val="00FE79DE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rsid w:val="00FE79DE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rsid w:val="00FE79DE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rsid w:val="00FE79DE"/>
    <w:pPr>
      <w:ind w:left="1920"/>
    </w:pPr>
    <w:rPr>
      <w:rFonts w:ascii="Times New Roman" w:hAnsi="Times New Roman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0C2E"/>
    <w:rPr>
      <w:rFonts w:ascii="Consolas" w:hAnsi="Consolas"/>
      <w:b w:val="0"/>
      <w:i w:val="0"/>
      <w:color w:val="auto"/>
      <w:u w:val="none"/>
    </w:rPr>
  </w:style>
  <w:style w:type="paragraph" w:styleId="ListNumber">
    <w:name w:val="List Number"/>
    <w:basedOn w:val="Normal"/>
    <w:semiHidden/>
    <w:rsid w:val="00FE79DE"/>
    <w:pPr>
      <w:numPr>
        <w:numId w:val="9"/>
      </w:numPr>
      <w:ind w:left="431" w:hanging="431"/>
    </w:pPr>
    <w:rPr>
      <w:rFonts w:ascii="Arial" w:hAnsi="Arial"/>
    </w:rPr>
  </w:style>
  <w:style w:type="paragraph" w:styleId="ListBullet">
    <w:name w:val="List Bullet"/>
    <w:basedOn w:val="Normal"/>
    <w:autoRedefine/>
    <w:semiHidden/>
    <w:rsid w:val="00FE79DE"/>
    <w:pPr>
      <w:numPr>
        <w:numId w:val="6"/>
      </w:numPr>
      <w:ind w:left="357" w:hanging="357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rsid w:val="00FE79DE"/>
    <w:pPr>
      <w:numPr>
        <w:numId w:val="7"/>
      </w:numPr>
      <w:ind w:left="924" w:hanging="357"/>
    </w:pPr>
    <w:rPr>
      <w:rFonts w:ascii="Arial" w:hAnsi="Arial"/>
      <w:sz w:val="20"/>
    </w:rPr>
  </w:style>
  <w:style w:type="paragraph" w:styleId="ListBullet4">
    <w:name w:val="List Bullet 4"/>
    <w:basedOn w:val="Normal"/>
    <w:autoRedefine/>
    <w:semiHidden/>
    <w:rsid w:val="00FE79DE"/>
    <w:pPr>
      <w:numPr>
        <w:numId w:val="8"/>
      </w:numPr>
      <w:tabs>
        <w:tab w:val="clear" w:pos="1209"/>
        <w:tab w:val="num" w:pos="360"/>
      </w:tabs>
      <w:ind w:left="357" w:hanging="357"/>
    </w:pPr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0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0C2E"/>
    <w:rPr>
      <w:rFonts w:asciiTheme="majorHAnsi" w:eastAsiaTheme="majorEastAsia" w:hAnsiTheme="majorHAnsi" w:cstheme="majorBidi"/>
      <w:b w:val="0"/>
      <w:i w:val="0"/>
      <w:color w:val="auto"/>
      <w:sz w:val="24"/>
      <w:szCs w:val="24"/>
      <w:u w:val="none"/>
      <w:shd w:val="pct20" w:color="auto" w:fill="auto"/>
    </w:rPr>
  </w:style>
  <w:style w:type="paragraph" w:styleId="NoSpacing">
    <w:name w:val="No Spacing"/>
    <w:uiPriority w:val="1"/>
    <w:qFormat/>
    <w:rsid w:val="00D00C2E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D00C2E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0C2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PageNumber">
    <w:name w:val="page number"/>
    <w:basedOn w:val="DefaultParagraphFont"/>
    <w:semiHidden/>
    <w:unhideWhenUsed/>
    <w:rsid w:val="00D00C2E"/>
    <w:rPr>
      <w:b w:val="0"/>
      <w:i w:val="0"/>
      <w:color w:val="auto"/>
      <w:u w:val="none"/>
    </w:rPr>
  </w:style>
  <w:style w:type="character" w:styleId="PlaceholderText">
    <w:name w:val="Placeholder Text"/>
    <w:basedOn w:val="DefaultParagraphFont"/>
    <w:uiPriority w:val="99"/>
    <w:semiHidden/>
    <w:rsid w:val="00D00C2E"/>
    <w:rPr>
      <w:b w:val="0"/>
      <w:i w:val="0"/>
      <w:color w:val="auto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00C2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0C2E"/>
    <w:rPr>
      <w:rFonts w:ascii="Consolas" w:hAnsi="Consolas"/>
      <w:b w:val="0"/>
      <w:i w:val="0"/>
      <w:color w:val="auto"/>
      <w:sz w:val="21"/>
      <w:szCs w:val="21"/>
      <w:u w:val="none"/>
    </w:rPr>
  </w:style>
  <w:style w:type="character" w:customStyle="1" w:styleId="Heading1Char">
    <w:name w:val="Heading 1 Char"/>
    <w:link w:val="Heading1"/>
    <w:uiPriority w:val="9"/>
    <w:rsid w:val="00C5181B"/>
    <w:rPr>
      <w:rFonts w:asciiTheme="majorHAnsi" w:eastAsiaTheme="majorEastAsia" w:hAnsiTheme="majorHAnsi" w:cs="Arial"/>
      <w:color w:val="2F5496" w:themeColor="accent1" w:themeShade="B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00C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eading2Char">
    <w:name w:val="Heading 2 Char"/>
    <w:link w:val="Heading2"/>
    <w:uiPriority w:val="9"/>
    <w:rsid w:val="00C51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semiHidden/>
    <w:rsid w:val="001E1930"/>
    <w:pPr>
      <w:spacing w:beforeAutospacing="1" w:afterAutospacing="1"/>
    </w:pPr>
    <w:rPr>
      <w:rFonts w:ascii="Arial Unicode MS" w:eastAsia="Arial Unicode MS" w:hAnsi="Arial Unicode MS" w:cs="Arial Unicode MS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2B27"/>
    <w:pPr>
      <w:ind w:left="240" w:hanging="240"/>
    </w:pPr>
  </w:style>
  <w:style w:type="character" w:customStyle="1" w:styleId="QuoteChar">
    <w:name w:val="Quote Char"/>
    <w:basedOn w:val="DefaultParagraphFont"/>
    <w:link w:val="Quote"/>
    <w:uiPriority w:val="29"/>
    <w:rsid w:val="00D00C2E"/>
    <w:rPr>
      <w:b w:val="0"/>
      <w:i/>
      <w:iCs/>
      <w:color w:val="404040" w:themeColor="text1" w:themeTint="BF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E1930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00C2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00C2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00C2E"/>
    <w:rPr>
      <w:rFonts w:ascii="CG Times" w:hAnsi="CG Times"/>
      <w:b w:val="0"/>
      <w:i w:val="0"/>
      <w:color w:val="auto"/>
      <w:sz w:val="24"/>
      <w:u w:val="none"/>
    </w:rPr>
  </w:style>
  <w:style w:type="character" w:styleId="SmartHyperlink">
    <w:name w:val="Smart Hyperlink"/>
    <w:basedOn w:val="DefaultParagraphFont"/>
    <w:uiPriority w:val="99"/>
    <w:semiHidden/>
    <w:unhideWhenUsed/>
    <w:rsid w:val="00D00C2E"/>
    <w:rPr>
      <w:b w:val="0"/>
      <w:i w:val="0"/>
      <w:color w:val="auto"/>
      <w:u w:val="none"/>
    </w:rPr>
  </w:style>
  <w:style w:type="character" w:styleId="SmartLink">
    <w:name w:val="Smart Link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D00C2E"/>
    <w:rPr>
      <w:b/>
      <w:bCs/>
      <w:i w:val="0"/>
      <w:color w:val="auto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link w:val="Heading3"/>
    <w:uiPriority w:val="9"/>
    <w:semiHidden/>
    <w:rsid w:val="00146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C2E"/>
    <w:rPr>
      <w:rFonts w:eastAsiaTheme="minorEastAsia"/>
      <w:b w:val="0"/>
      <w:i w:val="0"/>
      <w:color w:val="5A5A5A" w:themeColor="text1" w:themeTint="A5"/>
      <w:spacing w:val="15"/>
      <w:u w:val="none"/>
    </w:rPr>
  </w:style>
  <w:style w:type="character" w:styleId="SubtleEmphasis">
    <w:name w:val="Subtle Emphasis"/>
    <w:basedOn w:val="DefaultParagraphFont"/>
    <w:uiPriority w:val="19"/>
    <w:qFormat/>
    <w:rsid w:val="00D00C2E"/>
    <w:rPr>
      <w:b w:val="0"/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D00C2E"/>
    <w:rPr>
      <w:b w:val="0"/>
      <w:i w:val="0"/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0C2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0C2E"/>
  </w:style>
  <w:style w:type="paragraph" w:styleId="Title">
    <w:name w:val="Title"/>
    <w:basedOn w:val="Normal"/>
    <w:next w:val="Normal"/>
    <w:link w:val="TitleChar"/>
    <w:uiPriority w:val="10"/>
    <w:qFormat/>
    <w:rsid w:val="00D00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2E"/>
    <w:rPr>
      <w:rFonts w:asciiTheme="majorHAnsi" w:eastAsiaTheme="majorEastAsia" w:hAnsiTheme="majorHAnsi" w:cstheme="majorBidi"/>
      <w:b w:val="0"/>
      <w:i w:val="0"/>
      <w:color w:val="auto"/>
      <w:spacing w:val="-10"/>
      <w:kern w:val="28"/>
      <w:sz w:val="56"/>
      <w:szCs w:val="56"/>
      <w:u w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D00C2E"/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next w:val="Normal"/>
    <w:uiPriority w:val="39"/>
    <w:unhideWhenUsed/>
    <w:rsid w:val="00D00C2E"/>
    <w:pPr>
      <w:tabs>
        <w:tab w:val="left" w:pos="850"/>
        <w:tab w:val="right" w:pos="9921"/>
      </w:tabs>
      <w:spacing w:after="200" w:line="240" w:lineRule="auto"/>
      <w:jc w:val="both"/>
    </w:pPr>
    <w:rPr>
      <w:rFonts w:ascii="Arial" w:hAnsi="Arial" w:cs="Arial"/>
      <w:b/>
      <w:caps/>
      <w:color w:val="000000"/>
      <w:sz w:val="24"/>
    </w:rPr>
  </w:style>
  <w:style w:type="paragraph" w:styleId="TOC2">
    <w:name w:val="toc 2"/>
    <w:next w:val="Normal"/>
    <w:uiPriority w:val="39"/>
    <w:unhideWhenUsed/>
    <w:rsid w:val="00D00C2E"/>
    <w:pPr>
      <w:tabs>
        <w:tab w:val="left" w:pos="850"/>
        <w:tab w:val="right" w:pos="9921"/>
      </w:tabs>
      <w:spacing w:after="200" w:line="240" w:lineRule="auto"/>
      <w:jc w:val="both"/>
    </w:pPr>
    <w:rPr>
      <w:rFonts w:ascii="Arial" w:hAnsi="Arial" w:cs="Arial"/>
      <w:caps/>
      <w:color w:val="0000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00C2E"/>
    <w:pPr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00C2E"/>
    <w:rPr>
      <w:b w:val="0"/>
      <w:i w:val="0"/>
      <w:color w:val="auto"/>
      <w:u w:val="none"/>
      <w:shd w:val="clear" w:color="auto" w:fill="E1DFDD"/>
    </w:rPr>
  </w:style>
  <w:style w:type="paragraph" w:customStyle="1" w:styleId="6ptLeft">
    <w:name w:val="6ptLeft"/>
    <w:next w:val="Normal"/>
    <w:link w:val="6ptLeft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12"/>
    </w:rPr>
  </w:style>
  <w:style w:type="character" w:customStyle="1" w:styleId="6ptLeftChar">
    <w:name w:val="6ptLeft Char"/>
    <w:basedOn w:val="DefaultParagraphFont"/>
    <w:link w:val="6ptLeft"/>
    <w:rsid w:val="007028B4"/>
    <w:rPr>
      <w:rFonts w:ascii="Arial" w:hAnsi="Arial" w:cs="Arial"/>
      <w:color w:val="000000"/>
      <w:sz w:val="12"/>
    </w:rPr>
  </w:style>
  <w:style w:type="paragraph" w:customStyle="1" w:styleId="7ptLeft">
    <w:name w:val="7ptLeft"/>
    <w:next w:val="Normal"/>
    <w:link w:val="7ptLeft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14"/>
    </w:rPr>
  </w:style>
  <w:style w:type="character" w:customStyle="1" w:styleId="7ptLeftChar">
    <w:name w:val="7ptLeft Char"/>
    <w:basedOn w:val="DefaultParagraphFont"/>
    <w:link w:val="7ptLeft"/>
    <w:rsid w:val="007028B4"/>
    <w:rPr>
      <w:rFonts w:ascii="Arial" w:hAnsi="Arial" w:cs="Arial"/>
      <w:color w:val="000000"/>
      <w:sz w:val="14"/>
    </w:rPr>
  </w:style>
  <w:style w:type="paragraph" w:customStyle="1" w:styleId="8ptLeft">
    <w:name w:val="8ptLeft"/>
    <w:next w:val="Normal"/>
    <w:link w:val="8ptLeft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16"/>
    </w:rPr>
  </w:style>
  <w:style w:type="character" w:customStyle="1" w:styleId="8ptLeftChar">
    <w:name w:val="8ptLeft Char"/>
    <w:basedOn w:val="DefaultParagraphFont"/>
    <w:link w:val="8ptLeft"/>
    <w:rsid w:val="007028B4"/>
    <w:rPr>
      <w:rFonts w:ascii="Arial" w:hAnsi="Arial" w:cs="Arial"/>
      <w:color w:val="000000"/>
      <w:sz w:val="16"/>
    </w:rPr>
  </w:style>
  <w:style w:type="paragraph" w:customStyle="1" w:styleId="8ptCenter">
    <w:name w:val="8ptCenter"/>
    <w:next w:val="Normal"/>
    <w:link w:val="8ptCenter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16"/>
    </w:rPr>
  </w:style>
  <w:style w:type="table" w:styleId="TableGrid">
    <w:name w:val="Table Grid"/>
    <w:basedOn w:val="TableNormal"/>
    <w:uiPriority w:val="59"/>
    <w:rsid w:val="00E4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ptCenterChar">
    <w:name w:val="8ptCenter Char"/>
    <w:basedOn w:val="DefaultParagraphFont"/>
    <w:link w:val="8ptCenter"/>
    <w:rsid w:val="007028B4"/>
    <w:rPr>
      <w:rFonts w:ascii="Arial" w:hAnsi="Arial" w:cs="Arial"/>
      <w:color w:val="000000"/>
      <w:sz w:val="16"/>
    </w:rPr>
  </w:style>
  <w:style w:type="paragraph" w:customStyle="1" w:styleId="10ptLeftBold">
    <w:name w:val="10ptLeftBold"/>
    <w:next w:val="Normal"/>
    <w:link w:val="10ptLeftBold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b/>
      <w:color w:val="000000"/>
      <w:sz w:val="20"/>
    </w:rPr>
  </w:style>
  <w:style w:type="character" w:customStyle="1" w:styleId="10ptLeftBoldChar">
    <w:name w:val="10ptLeftBold Char"/>
    <w:basedOn w:val="DefaultParagraphFont"/>
    <w:link w:val="10ptLeftBold"/>
    <w:rsid w:val="007028B4"/>
    <w:rPr>
      <w:rFonts w:ascii="Arial" w:hAnsi="Arial" w:cs="Arial"/>
      <w:b/>
      <w:color w:val="000000"/>
      <w:sz w:val="20"/>
    </w:rPr>
  </w:style>
  <w:style w:type="paragraph" w:customStyle="1" w:styleId="10ptCenterBold">
    <w:name w:val="10ptCenterBold"/>
    <w:next w:val="Normal"/>
    <w:link w:val="10ptCenterBold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b/>
      <w:color w:val="000000"/>
      <w:sz w:val="20"/>
    </w:rPr>
  </w:style>
  <w:style w:type="character" w:customStyle="1" w:styleId="10ptCenterBoldChar">
    <w:name w:val="10ptCenterBold Char"/>
    <w:basedOn w:val="DefaultParagraphFont"/>
    <w:link w:val="10ptCenterBold"/>
    <w:rsid w:val="007028B4"/>
    <w:rPr>
      <w:rFonts w:ascii="Arial" w:hAnsi="Arial" w:cs="Arial"/>
      <w:b/>
      <w:color w:val="000000"/>
      <w:sz w:val="20"/>
    </w:rPr>
  </w:style>
  <w:style w:type="paragraph" w:customStyle="1" w:styleId="11ptCenterBold">
    <w:name w:val="11ptCenterBold"/>
    <w:next w:val="Normal"/>
    <w:link w:val="11ptCenterBold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b/>
      <w:color w:val="000000"/>
    </w:rPr>
  </w:style>
  <w:style w:type="character" w:customStyle="1" w:styleId="11ptCenterBoldChar">
    <w:name w:val="11ptCenterBold Char"/>
    <w:basedOn w:val="DefaultParagraphFont"/>
    <w:link w:val="11ptCenterBold"/>
    <w:rsid w:val="007028B4"/>
    <w:rPr>
      <w:rFonts w:ascii="Arial" w:hAnsi="Arial" w:cs="Arial"/>
      <w:b/>
      <w:color w:val="000000"/>
    </w:rPr>
  </w:style>
  <w:style w:type="paragraph" w:customStyle="1" w:styleId="12ptCenter">
    <w:name w:val="12ptCenter"/>
    <w:next w:val="Normal"/>
    <w:link w:val="12ptCenter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24"/>
    </w:rPr>
  </w:style>
  <w:style w:type="character" w:customStyle="1" w:styleId="12ptCenterChar">
    <w:name w:val="12ptCenter Char"/>
    <w:basedOn w:val="DefaultParagraphFont"/>
    <w:link w:val="12ptCenter"/>
    <w:rsid w:val="007028B4"/>
    <w:rPr>
      <w:rFonts w:ascii="Arial" w:hAnsi="Arial" w:cs="Arial"/>
      <w:color w:val="000000"/>
      <w:sz w:val="24"/>
    </w:rPr>
  </w:style>
  <w:style w:type="paragraph" w:customStyle="1" w:styleId="12ptLeftUnderline">
    <w:name w:val="12ptLeftUnderline"/>
    <w:next w:val="Normal"/>
    <w:link w:val="12ptLeftUnderline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color w:val="000000"/>
      <w:sz w:val="24"/>
      <w:u w:val="single"/>
    </w:rPr>
  </w:style>
  <w:style w:type="character" w:customStyle="1" w:styleId="12ptLeftUnderlineChar">
    <w:name w:val="12ptLeftUnderline Char"/>
    <w:basedOn w:val="DefaultParagraphFont"/>
    <w:link w:val="12ptLeftUnderline"/>
    <w:rsid w:val="007028B4"/>
    <w:rPr>
      <w:rFonts w:ascii="Arial" w:hAnsi="Arial" w:cs="Arial"/>
      <w:color w:val="000000"/>
      <w:sz w:val="24"/>
      <w:u w:val="single"/>
    </w:rPr>
  </w:style>
  <w:style w:type="paragraph" w:customStyle="1" w:styleId="12ptLeftBoldUnderline">
    <w:name w:val="12ptLeftBoldUnderline"/>
    <w:next w:val="Normal"/>
    <w:link w:val="12ptLeftBoldUnderlineChar"/>
    <w:rsid w:val="007028B4"/>
    <w:pPr>
      <w:tabs>
        <w:tab w:val="left" w:pos="0"/>
      </w:tabs>
      <w:spacing w:after="0" w:line="240" w:lineRule="auto"/>
    </w:pPr>
    <w:rPr>
      <w:rFonts w:ascii="Arial" w:hAnsi="Arial" w:cs="Arial"/>
      <w:b/>
      <w:color w:val="000000"/>
      <w:sz w:val="24"/>
      <w:u w:val="single"/>
    </w:rPr>
  </w:style>
  <w:style w:type="character" w:customStyle="1" w:styleId="12ptLeftBoldUnderlineChar">
    <w:name w:val="12ptLeftBoldUnderline Char"/>
    <w:basedOn w:val="DefaultParagraphFont"/>
    <w:link w:val="12ptLeftBoldUnderline"/>
    <w:rsid w:val="007028B4"/>
    <w:rPr>
      <w:rFonts w:ascii="Arial" w:hAnsi="Arial" w:cs="Arial"/>
      <w:b/>
      <w:color w:val="000000"/>
      <w:sz w:val="24"/>
      <w:u w:val="single"/>
    </w:rPr>
  </w:style>
  <w:style w:type="paragraph" w:customStyle="1" w:styleId="12ptCenterBoldUnderline">
    <w:name w:val="12ptCenterBoldUnderline"/>
    <w:next w:val="Normal"/>
    <w:link w:val="12ptCenterBoldUnderlineChar"/>
    <w:rsid w:val="007028B4"/>
    <w:pPr>
      <w:tabs>
        <w:tab w:val="left" w:pos="850"/>
        <w:tab w:val="right" w:pos="9921"/>
      </w:tabs>
      <w:spacing w:after="280" w:line="240" w:lineRule="auto"/>
      <w:jc w:val="center"/>
    </w:pPr>
    <w:rPr>
      <w:rFonts w:ascii="Arial" w:hAnsi="Arial" w:cs="Arial"/>
      <w:b/>
      <w:color w:val="000000"/>
      <w:sz w:val="24"/>
      <w:u w:val="single"/>
    </w:rPr>
  </w:style>
  <w:style w:type="character" w:customStyle="1" w:styleId="12ptCenterBoldUnderlineChar">
    <w:name w:val="12ptCenterBoldUnderline Char"/>
    <w:basedOn w:val="DefaultParagraphFont"/>
    <w:link w:val="12ptCenterBoldUnderline"/>
    <w:rsid w:val="007028B4"/>
    <w:rPr>
      <w:rFonts w:ascii="Arial" w:hAnsi="Arial" w:cs="Arial"/>
      <w:b/>
      <w:color w:val="000000"/>
      <w:sz w:val="24"/>
      <w:u w:val="single"/>
    </w:rPr>
  </w:style>
  <w:style w:type="paragraph" w:customStyle="1" w:styleId="TabelaVALE">
    <w:name w:val="Tabela VALE"/>
    <w:next w:val="Normal"/>
    <w:link w:val="TabelaVALE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24"/>
    </w:rPr>
  </w:style>
  <w:style w:type="character" w:customStyle="1" w:styleId="TabelaVALEChar">
    <w:name w:val="Tabela VALE Char"/>
    <w:basedOn w:val="DefaultParagraphFont"/>
    <w:link w:val="TabelaVALE"/>
    <w:rsid w:val="007028B4"/>
    <w:rPr>
      <w:rFonts w:ascii="Arial" w:hAnsi="Arial" w:cs="Arial"/>
      <w:color w:val="000000"/>
      <w:sz w:val="24"/>
    </w:rPr>
  </w:style>
  <w:style w:type="paragraph" w:customStyle="1" w:styleId="LegendaVALE">
    <w:name w:val="Legenda VALE"/>
    <w:next w:val="Normal"/>
    <w:link w:val="LegendaVALEChar"/>
    <w:rsid w:val="007028B4"/>
    <w:pPr>
      <w:tabs>
        <w:tab w:val="left" w:pos="0"/>
      </w:tabs>
      <w:spacing w:before="280" w:after="0" w:line="240" w:lineRule="auto"/>
      <w:jc w:val="center"/>
    </w:pPr>
    <w:rPr>
      <w:rFonts w:ascii="Arial" w:hAnsi="Arial" w:cs="Arial"/>
      <w:b/>
      <w:color w:val="000000"/>
      <w:sz w:val="20"/>
    </w:rPr>
  </w:style>
  <w:style w:type="character" w:customStyle="1" w:styleId="LegendaVALEChar">
    <w:name w:val="Legenda VALE Char"/>
    <w:basedOn w:val="DefaultParagraphFont"/>
    <w:link w:val="LegendaVALE"/>
    <w:rsid w:val="007028B4"/>
    <w:rPr>
      <w:rFonts w:ascii="Arial" w:hAnsi="Arial" w:cs="Arial"/>
      <w:b/>
      <w:color w:val="000000"/>
      <w:sz w:val="20"/>
    </w:rPr>
  </w:style>
  <w:style w:type="paragraph" w:customStyle="1" w:styleId="FiguraVALE">
    <w:name w:val="Figura VALE"/>
    <w:next w:val="Normal"/>
    <w:link w:val="FiguraVALEChar"/>
    <w:rsid w:val="007028B4"/>
    <w:pPr>
      <w:tabs>
        <w:tab w:val="left" w:pos="0"/>
      </w:tabs>
      <w:spacing w:after="0" w:line="240" w:lineRule="auto"/>
      <w:jc w:val="center"/>
    </w:pPr>
    <w:rPr>
      <w:rFonts w:ascii="Arial" w:hAnsi="Arial" w:cs="Arial"/>
      <w:color w:val="000000"/>
      <w:sz w:val="24"/>
    </w:rPr>
  </w:style>
  <w:style w:type="character" w:customStyle="1" w:styleId="FiguraVALEChar">
    <w:name w:val="Figura VALE Char"/>
    <w:basedOn w:val="DefaultParagraphFont"/>
    <w:link w:val="FiguraVALE"/>
    <w:rsid w:val="007028B4"/>
    <w:rPr>
      <w:rFonts w:ascii="Arial" w:hAnsi="Arial" w:cs="Arial"/>
      <w:color w:val="000000"/>
      <w:sz w:val="24"/>
    </w:rPr>
  </w:style>
  <w:style w:type="paragraph" w:customStyle="1" w:styleId="TtuloIVALE">
    <w:name w:val="Título I_VALE_"/>
    <w:basedOn w:val="Heading1"/>
    <w:next w:val="Normal"/>
    <w:link w:val="TtuloIVALEChar"/>
    <w:rsid w:val="007028B4"/>
    <w:pPr>
      <w:numPr>
        <w:numId w:val="46"/>
      </w:numPr>
      <w:tabs>
        <w:tab w:val="left" w:pos="1134"/>
      </w:tabs>
      <w:spacing w:before="560" w:after="280" w:line="240" w:lineRule="auto"/>
      <w:jc w:val="both"/>
    </w:pPr>
    <w:rPr>
      <w:rFonts w:ascii="Arial" w:hAnsi="Arial"/>
      <w:b/>
      <w:caps/>
      <w:color w:val="000000"/>
    </w:rPr>
  </w:style>
  <w:style w:type="character" w:customStyle="1" w:styleId="TtuloIVALEChar">
    <w:name w:val="Título I_VALE_ Char"/>
    <w:basedOn w:val="DefaultParagraphFont"/>
    <w:link w:val="TtuloIVALE"/>
    <w:rsid w:val="007028B4"/>
    <w:rPr>
      <w:rFonts w:ascii="Arial" w:eastAsiaTheme="majorEastAsia" w:hAnsi="Arial" w:cs="Arial"/>
      <w:b/>
      <w:caps/>
      <w:color w:val="000000"/>
      <w:sz w:val="24"/>
      <w:szCs w:val="24"/>
    </w:rPr>
  </w:style>
  <w:style w:type="paragraph" w:customStyle="1" w:styleId="TtuloIIVALE">
    <w:name w:val="Título I.I_VALE_"/>
    <w:basedOn w:val="Heading2"/>
    <w:next w:val="Normal"/>
    <w:link w:val="TtuloIIVALEChar"/>
    <w:rsid w:val="007028B4"/>
    <w:pPr>
      <w:numPr>
        <w:numId w:val="46"/>
      </w:numPr>
      <w:tabs>
        <w:tab w:val="left" w:pos="1134"/>
      </w:tabs>
      <w:spacing w:before="280" w:after="280" w:line="240" w:lineRule="auto"/>
      <w:jc w:val="both"/>
    </w:pPr>
    <w:rPr>
      <w:rFonts w:ascii="Arial" w:hAnsi="Arial" w:cs="Arial"/>
      <w:caps/>
      <w:color w:val="000000"/>
      <w:sz w:val="24"/>
    </w:rPr>
  </w:style>
  <w:style w:type="character" w:customStyle="1" w:styleId="TtuloIIVALEChar">
    <w:name w:val="Título I.I_VALE_ Char"/>
    <w:basedOn w:val="DefaultParagraphFont"/>
    <w:link w:val="TtuloIIVALE"/>
    <w:rsid w:val="007028B4"/>
    <w:rPr>
      <w:rFonts w:ascii="Arial" w:eastAsiaTheme="majorEastAsia" w:hAnsi="Arial" w:cs="Arial"/>
      <w:caps/>
      <w:color w:val="000000"/>
      <w:sz w:val="24"/>
      <w:szCs w:val="26"/>
    </w:rPr>
  </w:style>
  <w:style w:type="paragraph" w:customStyle="1" w:styleId="TtuloIIIVALE">
    <w:name w:val="Título I.I.I_VALE_"/>
    <w:basedOn w:val="Heading3"/>
    <w:next w:val="Normal"/>
    <w:link w:val="TtuloIIIVALEChar"/>
    <w:rsid w:val="007028B4"/>
    <w:pPr>
      <w:numPr>
        <w:numId w:val="46"/>
      </w:numPr>
      <w:tabs>
        <w:tab w:val="left" w:pos="1134"/>
      </w:tabs>
      <w:spacing w:before="280" w:after="280" w:line="240" w:lineRule="auto"/>
      <w:jc w:val="both"/>
    </w:pPr>
    <w:rPr>
      <w:rFonts w:ascii="Arial" w:hAnsi="Arial" w:cs="Arial"/>
      <w:color w:val="000000"/>
      <w:u w:val="single"/>
    </w:rPr>
  </w:style>
  <w:style w:type="character" w:customStyle="1" w:styleId="TtuloIIIVALEChar">
    <w:name w:val="Título I.I.I_VALE_ Char"/>
    <w:basedOn w:val="DefaultParagraphFont"/>
    <w:link w:val="TtuloIIIVALE"/>
    <w:rsid w:val="007028B4"/>
    <w:rPr>
      <w:rFonts w:ascii="Arial" w:eastAsiaTheme="majorEastAsia" w:hAnsi="Arial" w:cs="Arial"/>
      <w:color w:val="000000"/>
      <w:sz w:val="24"/>
      <w:szCs w:val="24"/>
      <w:u w:val="single"/>
    </w:rPr>
  </w:style>
  <w:style w:type="paragraph" w:customStyle="1" w:styleId="TtuloIIIIVALE">
    <w:name w:val="Título I.I.I.I_VALE_"/>
    <w:basedOn w:val="Heading4"/>
    <w:next w:val="Normal"/>
    <w:link w:val="TtuloIIIIVALEChar"/>
    <w:rsid w:val="007028B4"/>
    <w:pPr>
      <w:numPr>
        <w:numId w:val="46"/>
      </w:numPr>
      <w:tabs>
        <w:tab w:val="left" w:pos="1134"/>
      </w:tabs>
      <w:spacing w:before="280" w:after="280" w:line="240" w:lineRule="auto"/>
      <w:jc w:val="both"/>
    </w:pPr>
    <w:rPr>
      <w:rFonts w:ascii="Arial" w:hAnsi="Arial" w:cs="Arial"/>
      <w:i w:val="0"/>
      <w:color w:val="000000"/>
      <w:sz w:val="24"/>
    </w:rPr>
  </w:style>
  <w:style w:type="character" w:customStyle="1" w:styleId="TtuloIIIIVALEChar">
    <w:name w:val="Título I.I.I.I_VALE_ Char"/>
    <w:basedOn w:val="DefaultParagraphFont"/>
    <w:link w:val="TtuloIIIIVALE"/>
    <w:rsid w:val="007028B4"/>
    <w:rPr>
      <w:rFonts w:ascii="Arial" w:eastAsiaTheme="majorEastAsia" w:hAnsi="Arial" w:cs="Arial"/>
      <w:iCs/>
      <w:color w:val="000000"/>
      <w:sz w:val="24"/>
    </w:rPr>
  </w:style>
  <w:style w:type="paragraph" w:customStyle="1" w:styleId="ListaTexto">
    <w:name w:val="Lista Texto"/>
    <w:next w:val="Normal"/>
    <w:link w:val="ListaTextoChar"/>
    <w:rsid w:val="00DB75A7"/>
    <w:pPr>
      <w:numPr>
        <w:ilvl w:val="8"/>
        <w:numId w:val="45"/>
      </w:numPr>
      <w:tabs>
        <w:tab w:val="left" w:pos="0"/>
      </w:tabs>
      <w:spacing w:after="280" w:line="240" w:lineRule="auto"/>
      <w:contextualSpacing/>
      <w:jc w:val="both"/>
    </w:pPr>
    <w:rPr>
      <w:rFonts w:ascii="Arial" w:hAnsi="Arial" w:cs="Arial"/>
      <w:color w:val="000000"/>
      <w:sz w:val="24"/>
    </w:rPr>
  </w:style>
  <w:style w:type="character" w:customStyle="1" w:styleId="ListaTextoChar">
    <w:name w:val="Lista Texto Char"/>
    <w:basedOn w:val="DefaultParagraphFont"/>
    <w:link w:val="ListaTexto"/>
    <w:rsid w:val="00DB75A7"/>
    <w:rPr>
      <w:rFonts w:ascii="Arial" w:hAnsi="Arial" w:cs="Arial"/>
      <w:color w:val="000000"/>
      <w:sz w:val="24"/>
    </w:rPr>
  </w:style>
  <w:style w:type="paragraph" w:customStyle="1" w:styleId="ListaTitulo">
    <w:name w:val="Lista Titulo"/>
    <w:next w:val="Normal"/>
    <w:link w:val="ListaTituloChar"/>
    <w:rsid w:val="007028B4"/>
    <w:pPr>
      <w:tabs>
        <w:tab w:val="left" w:pos="0"/>
      </w:tabs>
      <w:spacing w:after="0" w:line="240" w:lineRule="auto"/>
      <w:jc w:val="both"/>
    </w:pPr>
    <w:rPr>
      <w:rFonts w:ascii="Arial" w:hAnsi="Arial" w:cs="Arial"/>
      <w:color w:val="000000"/>
      <w:sz w:val="24"/>
    </w:rPr>
  </w:style>
  <w:style w:type="character" w:customStyle="1" w:styleId="ListaTituloChar">
    <w:name w:val="Lista Titulo Char"/>
    <w:basedOn w:val="DefaultParagraphFont"/>
    <w:link w:val="ListaTitulo"/>
    <w:rsid w:val="007028B4"/>
    <w:rPr>
      <w:rFonts w:ascii="Arial" w:hAnsi="Arial" w:cs="Arial"/>
      <w:color w:val="000000"/>
      <w:sz w:val="24"/>
    </w:rPr>
  </w:style>
  <w:style w:type="paragraph" w:styleId="Revision">
    <w:name w:val="Revision"/>
    <w:hidden/>
    <w:uiPriority w:val="99"/>
    <w:semiHidden/>
    <w:rsid w:val="00232727"/>
    <w:pPr>
      <w:spacing w:after="0" w:line="240" w:lineRule="auto"/>
    </w:pPr>
  </w:style>
  <w:style w:type="character" w:customStyle="1" w:styleId="fontstyle01">
    <w:name w:val="fontstyle01"/>
    <w:basedOn w:val="DefaultParagraphFont"/>
    <w:rsid w:val="00232727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customStyle="1" w:styleId="CVRDNORMAL">
    <w:name w:val="CVRD_ NORMAL"/>
    <w:basedOn w:val="Normal"/>
    <w:link w:val="CVRDNORMALChar"/>
    <w:autoRedefine/>
    <w:rsid w:val="00EE5BDE"/>
    <w:pPr>
      <w:tabs>
        <w:tab w:val="right" w:pos="9922"/>
      </w:tabs>
      <w:spacing w:after="0" w:line="240" w:lineRule="auto"/>
      <w:jc w:val="center"/>
      <w:outlineLvl w:val="0"/>
    </w:pPr>
    <w:rPr>
      <w:rFonts w:ascii="Arial" w:eastAsia="Times New Roman" w:hAnsi="Arial" w:cs="Times New Roman"/>
      <w:color w:val="000000"/>
      <w:kern w:val="0"/>
      <w:sz w:val="24"/>
      <w:szCs w:val="24"/>
      <w14:ligatures w14:val="none"/>
    </w:rPr>
  </w:style>
  <w:style w:type="character" w:customStyle="1" w:styleId="CVRDNORMALChar">
    <w:name w:val="CVRD_ NORMAL Char"/>
    <w:link w:val="CVRDNORMAL"/>
    <w:locked/>
    <w:rsid w:val="00EE5BDE"/>
    <w:rPr>
      <w:rFonts w:ascii="Arial" w:eastAsia="Times New Roman" w:hAnsi="Arial" w:cs="Times New Roman"/>
      <w:color w:val="000000"/>
      <w:kern w:val="0"/>
      <w:sz w:val="24"/>
      <w:szCs w:val="24"/>
      <w14:ligatures w14:val="none"/>
    </w:rPr>
  </w:style>
  <w:style w:type="paragraph" w:customStyle="1" w:styleId="MarcadorIVALE">
    <w:name w:val="● Marcador I_VALE_"/>
    <w:basedOn w:val="Normal"/>
    <w:qFormat/>
    <w:rsid w:val="00FB7328"/>
    <w:pPr>
      <w:numPr>
        <w:numId w:val="50"/>
      </w:numPr>
      <w:tabs>
        <w:tab w:val="left" w:pos="1701"/>
      </w:tabs>
      <w:spacing w:before="120" w:after="120" w:line="240" w:lineRule="auto"/>
      <w:jc w:val="both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table" w:customStyle="1" w:styleId="Tabela">
    <w:name w:val="Tabela"/>
    <w:basedOn w:val="TableNormal"/>
    <w:uiPriority w:val="99"/>
    <w:rsid w:val="001D13AF"/>
    <w:pPr>
      <w:spacing w:after="0"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caps w:val="0"/>
        <w:smallCaps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customStyle="1" w:styleId="1-TextodeTabela">
    <w:name w:val="1 - Texto de Tabela"/>
    <w:basedOn w:val="Normal"/>
    <w:qFormat/>
    <w:rsid w:val="001D13AF"/>
    <w:pPr>
      <w:spacing w:after="0" w:line="240" w:lineRule="auto"/>
      <w:jc w:val="center"/>
    </w:pPr>
    <w:rPr>
      <w:rFonts w:ascii="Arial" w:hAnsi="Arial"/>
      <w:sz w:val="20"/>
    </w:rPr>
  </w:style>
  <w:style w:type="table" w:customStyle="1" w:styleId="TabelaVertical">
    <w:name w:val="Tabela Vertical"/>
    <w:basedOn w:val="TableNormal"/>
    <w:uiPriority w:val="99"/>
    <w:rsid w:val="00FB7328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 w:val="0"/>
      </w:r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postas\prom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3BDD830E46049A9183B3840E60D7B" ma:contentTypeVersion="13" ma:contentTypeDescription="Crie um novo documento." ma:contentTypeScope="" ma:versionID="54d0536b1ca511a678635ea387b3188a">
  <xsd:schema xmlns:xsd="http://www.w3.org/2001/XMLSchema" xmlns:xs="http://www.w3.org/2001/XMLSchema" xmlns:p="http://schemas.microsoft.com/office/2006/metadata/properties" xmlns:ns2="a9e7905f-b7ce-49e5-8aa5-481696994a8e" xmlns:ns3="ab1e8606-f5c2-4c78-a949-5a651571d871" targetNamespace="http://schemas.microsoft.com/office/2006/metadata/properties" ma:root="true" ma:fieldsID="87e1270600aed517c92d5e30bb9c7022" ns2:_="" ns3:_="">
    <xsd:import namespace="a9e7905f-b7ce-49e5-8aa5-481696994a8e"/>
    <xsd:import namespace="ab1e8606-f5c2-4c78-a949-5a651571d8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7905f-b7ce-49e5-8aa5-481696994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9fc4fdf3-7cff-4048-b574-477237f07b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e8606-f5c2-4c78-a949-5a651571d87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1863e50-ef70-48e8-958e-abb45a2f28fb}" ma:internalName="TaxCatchAll" ma:showField="CatchAllData" ma:web="ab1e8606-f5c2-4c78-a949-5a651571d8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7905f-b7ce-49e5-8aa5-481696994a8e">
      <Terms xmlns="http://schemas.microsoft.com/office/infopath/2007/PartnerControls"/>
    </lcf76f155ced4ddcb4097134ff3c332f>
    <TaxCatchAll xmlns="ab1e8606-f5c2-4c78-a949-5a651571d87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3AEB8-2727-40E8-B87A-31A169B60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7905f-b7ce-49e5-8aa5-481696994a8e"/>
    <ds:schemaRef ds:uri="ab1e8606-f5c2-4c78-a949-5a651571d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C502A-4E47-44DC-9928-F358A9DB89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1E4495-ABF3-4BB9-BECD-140D9CAF6036}">
  <ds:schemaRefs>
    <ds:schemaRef ds:uri="http://schemas.microsoft.com/office/2006/metadata/properties"/>
    <ds:schemaRef ds:uri="http://schemas.microsoft.com/office/infopath/2007/PartnerControls"/>
    <ds:schemaRef ds:uri="a9e7905f-b7ce-49e5-8aa5-481696994a8e"/>
    <ds:schemaRef ds:uri="ab1e8606-f5c2-4c78-a949-5a651571d871"/>
  </ds:schemaRefs>
</ds:datastoreItem>
</file>

<file path=customXml/itemProps4.xml><?xml version="1.0" encoding="utf-8"?>
<ds:datastoreItem xmlns:ds="http://schemas.openxmlformats.org/officeDocument/2006/customXml" ds:itemID="{9874262B-F61D-4FEB-8D73-163F8CDD30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prom003.dot</Template>
  <TotalTime>38</TotalTime>
  <Pages>4</Pages>
  <Words>266</Words>
  <Characters>4221</Characters>
  <Application>Microsoft Office Word</Application>
  <DocSecurity>0</DocSecurity>
  <Lines>201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BdB201452-0000-V-ET0002.docx</vt:lpstr>
    </vt:vector>
  </TitlesOfParts>
  <Manager/>
  <Company>Brass do Brasil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BdB201452-0000-V-ET0002.docx</dc:title>
  <dc:subject/>
  <dc:creator>Daniel Borges de Oliveira</dc:creator>
  <cp:keywords/>
  <dc:description/>
  <cp:lastModifiedBy>Daniel Oliveira - Sistemas de Utilidades</cp:lastModifiedBy>
  <cp:revision>316</cp:revision>
  <cp:lastPrinted>2025-01-27T18:31:00Z</cp:lastPrinted>
  <dcterms:created xsi:type="dcterms:W3CDTF">2024-08-05T18:16:00Z</dcterms:created>
  <dcterms:modified xsi:type="dcterms:W3CDTF">2025-06-13T20:19:00Z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P-001">
    <vt:lpwstr>ET-J-441</vt:lpwstr>
  </property>
  <property fmtid="{D5CDD505-2E9C-101B-9397-08002B2CF9AE}" pid="3" name="ESP-002">
    <vt:lpwstr>PR-G-601</vt:lpwstr>
  </property>
  <property fmtid="{D5CDD505-2E9C-101B-9397-08002B2CF9AE}" pid="4" name="ESP-003">
    <vt:lpwstr>ET-M-412</vt:lpwstr>
  </property>
  <property fmtid="{D5CDD505-2E9C-101B-9397-08002B2CF9AE}" pid="5" name="ESP-004">
    <vt:lpwstr>ET-G-402</vt:lpwstr>
  </property>
  <property fmtid="{D5CDD505-2E9C-101B-9397-08002B2CF9AE}" pid="6" name="ESP-005">
    <vt:lpwstr>CP-X-501</vt:lpwstr>
  </property>
  <property fmtid="{D5CDD505-2E9C-101B-9397-08002B2CF9AE}" pid="7" name="ESP-006">
    <vt:lpwstr>ET-E-406</vt:lpwstr>
  </property>
  <property fmtid="{D5CDD505-2E9C-101B-9397-08002B2CF9AE}" pid="8" name="ESP-007">
    <vt:lpwstr>ES-G-402</vt:lpwstr>
  </property>
  <property fmtid="{D5CDD505-2E9C-101B-9397-08002B2CF9AE}" pid="9" name="ESP-008">
    <vt:lpwstr>ET-M-411</vt:lpwstr>
  </property>
  <property fmtid="{D5CDD505-2E9C-101B-9397-08002B2CF9AE}" pid="10" name="NumeroCliente">
    <vt:lpwstr>ET-1880HH-T-30528</vt:lpwstr>
  </property>
  <property fmtid="{D5CDD505-2E9C-101B-9397-08002B2CF9AE}" pid="11" name="NumeroNosso">
    <vt:lpwstr>BdB201452-0000-V-ET0002</vt:lpwstr>
  </property>
  <property fmtid="{D5CDD505-2E9C-101B-9397-08002B2CF9AE}" pid="12" name="Revisao">
    <vt:lpwstr>1</vt:lpwstr>
  </property>
  <property fmtid="{D5CDD505-2E9C-101B-9397-08002B2CF9AE}" pid="13" name="Titulo1">
    <vt:lpwstr>PROJETO DETALHADO</vt:lpwstr>
  </property>
  <property fmtid="{D5CDD505-2E9C-101B-9397-08002B2CF9AE}" pid="14" name="Titulo2">
    <vt:lpwstr>SISTEMA DE REJEITO</vt:lpwstr>
  </property>
  <property fmtid="{D5CDD505-2E9C-101B-9397-08002B2CF9AE}" pid="15" name="Titulo3">
    <vt:lpwstr>BOMBAS DE CAPTAÇÃO DE ÁGUA</vt:lpwstr>
  </property>
  <property fmtid="{D5CDD505-2E9C-101B-9397-08002B2CF9AE}" pid="16" name="Titulo4">
    <vt:lpwstr>ESPECIFICAÇÃO TÉCNICA</vt:lpwstr>
  </property>
  <property fmtid="{D5CDD505-2E9C-101B-9397-08002B2CF9AE}" pid="17" name="Titulo5">
    <vt:lpwstr/>
  </property>
  <property fmtid="{D5CDD505-2E9C-101B-9397-08002B2CF9AE}" pid="18" name="Cliente">
    <vt:lpwstr>Vale</vt:lpwstr>
  </property>
  <property fmtid="{D5CDD505-2E9C-101B-9397-08002B2CF9AE}" pid="19" name="Projeto">
    <vt:lpwstr>BOMBEAMENTO DE ULTRAFINOS DE FABRICA - AREA 08 S-1955-08</vt:lpwstr>
  </property>
  <property fmtid="{D5CDD505-2E9C-101B-9397-08002B2CF9AE}" pid="20" name="ContentTypeId">
    <vt:lpwstr>0x010100F9A3BDD830E46049A9183B3840E60D7B</vt:lpwstr>
  </property>
  <property fmtid="{D5CDD505-2E9C-101B-9397-08002B2CF9AE}" pid="21" name="MediaServiceImageTags">
    <vt:lpwstr/>
  </property>
</Properties>
</file>